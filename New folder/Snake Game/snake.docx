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35EAA" w14:textId="77777777" w:rsidR="002208FA" w:rsidRPr="00B43AB7" w:rsidRDefault="002208FA" w:rsidP="002208FA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D5D09F" wp14:editId="23B127B9">
            <wp:simplePos x="0" y="0"/>
            <wp:positionH relativeFrom="column">
              <wp:posOffset>2274570</wp:posOffset>
            </wp:positionH>
            <wp:positionV relativeFrom="paragraph">
              <wp:posOffset>-123825</wp:posOffset>
            </wp:positionV>
            <wp:extent cx="1200150" cy="1200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andak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358B4" w14:textId="77777777" w:rsidR="002208FA" w:rsidRPr="00B43AB7" w:rsidRDefault="002208FA" w:rsidP="002208FA">
      <w:pPr>
        <w:tabs>
          <w:tab w:val="left" w:pos="3940"/>
        </w:tabs>
        <w:spacing w:line="276" w:lineRule="auto"/>
        <w:rPr>
          <w:rFonts w:eastAsiaTheme="minorEastAsia"/>
          <w:b/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t xml:space="preserve">           </w:t>
      </w:r>
    </w:p>
    <w:p w14:paraId="529ECD07" w14:textId="77777777" w:rsidR="002208FA" w:rsidRPr="00B43AB7" w:rsidRDefault="002208FA" w:rsidP="002208FA">
      <w:pPr>
        <w:tabs>
          <w:tab w:val="left" w:pos="3940"/>
        </w:tabs>
        <w:spacing w:line="276" w:lineRule="auto"/>
        <w:rPr>
          <w:rFonts w:eastAsiaTheme="minorEastAsia"/>
          <w:b/>
          <w:sz w:val="28"/>
          <w:szCs w:val="28"/>
        </w:rPr>
      </w:pPr>
    </w:p>
    <w:p w14:paraId="312C6501" w14:textId="77777777" w:rsidR="002208FA" w:rsidRPr="00B43AB7" w:rsidRDefault="002208FA" w:rsidP="002208FA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1299B0E1" w14:textId="0E08EC3A" w:rsidR="002208FA" w:rsidRPr="00B43AB7" w:rsidRDefault="002208FA" w:rsidP="002208FA">
      <w:pPr>
        <w:tabs>
          <w:tab w:val="left" w:pos="3940"/>
        </w:tabs>
        <w:spacing w:line="276" w:lineRule="auto"/>
        <w:jc w:val="center"/>
        <w:rPr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t>МАНДАХ ИХ СУРГУУЛЬ</w:t>
      </w:r>
    </w:p>
    <w:p w14:paraId="6D029652" w14:textId="33BA714F" w:rsidR="0098755C" w:rsidRPr="00B43AB7" w:rsidRDefault="00FA0774">
      <w:pPr>
        <w:jc w:val="center"/>
        <w:rPr>
          <w:b/>
          <w:sz w:val="28"/>
          <w:szCs w:val="28"/>
        </w:rPr>
      </w:pPr>
      <w:r w:rsidRPr="00B43AB7">
        <w:rPr>
          <w:b/>
          <w:sz w:val="28"/>
          <w:szCs w:val="28"/>
        </w:rPr>
        <w:t>Программчлалын үндэс</w:t>
      </w:r>
    </w:p>
    <w:p w14:paraId="174DB8DC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1BB98726" w14:textId="77777777" w:rsidR="008E332D" w:rsidRPr="00B43AB7" w:rsidRDefault="008E332D" w:rsidP="00735B19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37826B43" w14:textId="77777777" w:rsidR="008E332D" w:rsidRPr="00B43AB7" w:rsidRDefault="008E332D" w:rsidP="00F94DB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2159B47F" w14:textId="77777777" w:rsidR="008E332D" w:rsidRPr="00B43AB7" w:rsidRDefault="008E332D" w:rsidP="00F94DB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096E26BC" w14:textId="77777777" w:rsidR="008E332D" w:rsidRPr="00B43AB7" w:rsidRDefault="008E332D" w:rsidP="00F94DB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61D0AF6B" w14:textId="77777777" w:rsidR="008E332D" w:rsidRPr="00B43AB7" w:rsidRDefault="008E332D" w:rsidP="00F94DB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1DE693C2" w14:textId="77777777" w:rsidR="008E332D" w:rsidRPr="00B43AB7" w:rsidRDefault="008E332D" w:rsidP="00F94DB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2F2F5977" w14:textId="77777777" w:rsidR="00F94DBD" w:rsidRPr="00B43AB7" w:rsidRDefault="00F94DBD" w:rsidP="00F94DB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4687FD40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6A0B63FA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459F1E96" w14:textId="77777777" w:rsidR="00F5317F" w:rsidRPr="00B43AB7" w:rsidRDefault="00F5317F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399B6AA4" w14:textId="77777777" w:rsidR="00F5317F" w:rsidRPr="00B43AB7" w:rsidRDefault="00F5317F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10885773" w14:textId="77777777" w:rsidR="00F5317F" w:rsidRPr="00B43AB7" w:rsidRDefault="00F5317F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4F1650D0" w14:textId="1C289E31" w:rsidR="00F94DBD" w:rsidRPr="00B43AB7" w:rsidRDefault="00275EA0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t>Snake, Null Agent</w:t>
      </w:r>
    </w:p>
    <w:p w14:paraId="26272930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4763CB69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5A7F6518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64561D69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56B3413A" w14:textId="1752F475" w:rsidR="00633CF0" w:rsidRPr="00B43AB7" w:rsidRDefault="00633CF0" w:rsidP="00735B19">
      <w:pPr>
        <w:tabs>
          <w:tab w:val="left" w:pos="3940"/>
        </w:tabs>
        <w:spacing w:line="480" w:lineRule="auto"/>
        <w:jc w:val="left"/>
        <w:rPr>
          <w:rFonts w:eastAsiaTheme="minorEastAsia"/>
          <w:sz w:val="28"/>
          <w:szCs w:val="28"/>
        </w:rPr>
      </w:pPr>
      <w:r w:rsidRPr="00B43AB7">
        <w:rPr>
          <w:rFonts w:eastAsiaTheme="minorEastAsia"/>
          <w:sz w:val="28"/>
          <w:szCs w:val="28"/>
        </w:rPr>
        <w:t xml:space="preserve">Хичээлийн нэр: </w:t>
      </w:r>
      <w:r w:rsidR="00FA0774" w:rsidRPr="00B43AB7">
        <w:rPr>
          <w:rFonts w:eastAsiaTheme="minorEastAsia"/>
          <w:sz w:val="28"/>
          <w:szCs w:val="28"/>
        </w:rPr>
        <w:t>Программчлалын үндэс</w:t>
      </w:r>
    </w:p>
    <w:p w14:paraId="35DA201E" w14:textId="79C83873" w:rsidR="00F94DBD" w:rsidRPr="00B43AB7" w:rsidRDefault="00633CF0" w:rsidP="00735B19">
      <w:pPr>
        <w:tabs>
          <w:tab w:val="left" w:pos="3940"/>
        </w:tabs>
        <w:spacing w:line="480" w:lineRule="auto"/>
        <w:jc w:val="left"/>
        <w:rPr>
          <w:rFonts w:eastAsiaTheme="minorEastAsia"/>
          <w:sz w:val="28"/>
          <w:szCs w:val="28"/>
        </w:rPr>
      </w:pPr>
      <w:r w:rsidRPr="00B43AB7">
        <w:rPr>
          <w:rFonts w:eastAsiaTheme="minorEastAsia"/>
          <w:sz w:val="28"/>
          <w:szCs w:val="28"/>
        </w:rPr>
        <w:t xml:space="preserve"> </w:t>
      </w:r>
    </w:p>
    <w:p w14:paraId="0C0EF4C5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4CA87610" w14:textId="77777777" w:rsidR="00F94DBD" w:rsidRPr="00B43AB7" w:rsidRDefault="00F94DBD" w:rsidP="002208FA">
      <w:pPr>
        <w:tabs>
          <w:tab w:val="left" w:pos="3940"/>
        </w:tabs>
        <w:spacing w:line="276" w:lineRule="auto"/>
        <w:rPr>
          <w:rFonts w:eastAsiaTheme="minorEastAsia"/>
          <w:sz w:val="28"/>
          <w:szCs w:val="28"/>
        </w:rPr>
      </w:pPr>
    </w:p>
    <w:p w14:paraId="75C6248B" w14:textId="77777777" w:rsidR="00633CF0" w:rsidRPr="00B43AB7" w:rsidRDefault="00633CF0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4D74D571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162D2E17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5E4DDA42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6BBAEEC4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7D66B868" w14:textId="77777777" w:rsidR="00F94DBD" w:rsidRPr="00B43AB7" w:rsidRDefault="00F94DBD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t>УЛААНБААТАР ХОТ</w:t>
      </w:r>
    </w:p>
    <w:p w14:paraId="68BD5A80" w14:textId="7186FEFE" w:rsidR="00F94DBD" w:rsidRPr="00B43AB7" w:rsidRDefault="00057E99" w:rsidP="00F94DB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t>20</w:t>
      </w:r>
      <w:r w:rsidR="00886C9F" w:rsidRPr="00B43AB7">
        <w:rPr>
          <w:rFonts w:eastAsiaTheme="minorEastAsia"/>
          <w:b/>
          <w:sz w:val="28"/>
          <w:szCs w:val="28"/>
        </w:rPr>
        <w:t>2</w:t>
      </w:r>
      <w:r w:rsidR="00F5317F" w:rsidRPr="00B43AB7">
        <w:rPr>
          <w:rFonts w:eastAsiaTheme="minorEastAsia"/>
          <w:b/>
          <w:sz w:val="28"/>
          <w:szCs w:val="28"/>
        </w:rPr>
        <w:t>4</w:t>
      </w:r>
      <w:r w:rsidR="00F94DBD" w:rsidRPr="00B43AB7">
        <w:rPr>
          <w:rFonts w:eastAsiaTheme="minorEastAsia"/>
          <w:b/>
          <w:sz w:val="28"/>
          <w:szCs w:val="28"/>
        </w:rPr>
        <w:t xml:space="preserve"> ОН</w:t>
      </w:r>
    </w:p>
    <w:p w14:paraId="68464808" w14:textId="1254845C" w:rsidR="00F01577" w:rsidRPr="00B43AB7" w:rsidRDefault="00FA0774" w:rsidP="00F94DBD">
      <w:pPr>
        <w:spacing w:line="480" w:lineRule="auto"/>
        <w:jc w:val="center"/>
        <w:rPr>
          <w:bCs/>
          <w:kern w:val="32"/>
          <w:sz w:val="28"/>
          <w:szCs w:val="28"/>
        </w:rPr>
      </w:pPr>
      <w:r w:rsidRPr="00B43AB7">
        <w:rPr>
          <w:b/>
          <w:sz w:val="28"/>
          <w:szCs w:val="28"/>
        </w:rPr>
        <w:t>Программчлалын үндэс</w:t>
      </w:r>
    </w:p>
    <w:p w14:paraId="6B4636B1" w14:textId="77777777" w:rsidR="00F01577" w:rsidRPr="00B43AB7" w:rsidRDefault="00F01577" w:rsidP="00F01577">
      <w:pPr>
        <w:jc w:val="center"/>
        <w:rPr>
          <w:bCs/>
          <w:kern w:val="32"/>
          <w:sz w:val="28"/>
          <w:szCs w:val="28"/>
        </w:rPr>
      </w:pPr>
    </w:p>
    <w:p w14:paraId="7FAD11B1" w14:textId="77777777" w:rsidR="008E332D" w:rsidRPr="00B43AB7" w:rsidRDefault="008E332D" w:rsidP="008E332D">
      <w:pPr>
        <w:tabs>
          <w:tab w:val="left" w:pos="3940"/>
        </w:tabs>
        <w:spacing w:line="276" w:lineRule="auto"/>
        <w:rPr>
          <w:rFonts w:eastAsiaTheme="minorEastAsia"/>
          <w:b/>
          <w:color w:val="000000"/>
          <w:sz w:val="28"/>
          <w:szCs w:val="28"/>
        </w:rPr>
      </w:pPr>
    </w:p>
    <w:p w14:paraId="2D8CBAFF" w14:textId="77777777" w:rsidR="008E332D" w:rsidRPr="00B43AB7" w:rsidRDefault="008E332D" w:rsidP="008E332D">
      <w:pPr>
        <w:tabs>
          <w:tab w:val="left" w:pos="3940"/>
        </w:tabs>
        <w:spacing w:line="276" w:lineRule="auto"/>
        <w:jc w:val="right"/>
        <w:rPr>
          <w:rFonts w:eastAsiaTheme="minorEastAsia"/>
          <w:b/>
          <w:sz w:val="28"/>
          <w:szCs w:val="28"/>
        </w:rPr>
      </w:pPr>
    </w:p>
    <w:p w14:paraId="0AEEA0AE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7F96F718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5D924349" w14:textId="77777777" w:rsidR="00FE6343" w:rsidRPr="00B43AB7" w:rsidRDefault="00FE6343" w:rsidP="00FE6343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</w:p>
    <w:p w14:paraId="6DB4B950" w14:textId="4707D1BA" w:rsidR="008E332D" w:rsidRPr="00B43AB7" w:rsidRDefault="00275EA0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  <w:r w:rsidRPr="00B43AB7">
        <w:rPr>
          <w:rFonts w:eastAsiaTheme="minorEastAsia"/>
          <w:b/>
          <w:bCs/>
          <w:sz w:val="28"/>
          <w:szCs w:val="28"/>
        </w:rPr>
        <w:t>Snake, Null Agent</w:t>
      </w:r>
    </w:p>
    <w:p w14:paraId="49361C16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3BE052BB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27D2A880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579704CD" w14:textId="77777777" w:rsidR="00FE6343" w:rsidRPr="00B43AB7" w:rsidRDefault="00FE6343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579FFF31" w14:textId="77777777" w:rsidR="00FE6343" w:rsidRPr="00B43AB7" w:rsidRDefault="00FE6343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300DE906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20B14613" w14:textId="7460DC10" w:rsidR="008E332D" w:rsidRPr="00B43AB7" w:rsidRDefault="00FE6343" w:rsidP="008E332D">
      <w:pPr>
        <w:spacing w:line="240" w:lineRule="auto"/>
        <w:ind w:firstLine="426"/>
        <w:jc w:val="left"/>
        <w:rPr>
          <w:rFonts w:eastAsiaTheme="minorEastAsia"/>
          <w:color w:val="000000"/>
          <w:sz w:val="28"/>
          <w:szCs w:val="28"/>
        </w:rPr>
      </w:pPr>
      <w:r w:rsidRPr="00B43AB7">
        <w:rPr>
          <w:rFonts w:eastAsiaTheme="minorEastAsia"/>
          <w:color w:val="000000"/>
          <w:sz w:val="28"/>
          <w:szCs w:val="28"/>
        </w:rPr>
        <w:t>Удирдcан багш</w:t>
      </w:r>
      <w:r w:rsidR="008E332D" w:rsidRPr="00B43AB7">
        <w:rPr>
          <w:rFonts w:eastAsiaTheme="minorEastAsia"/>
          <w:color w:val="000000"/>
          <w:sz w:val="28"/>
          <w:szCs w:val="28"/>
        </w:rPr>
        <w:t xml:space="preserve"> . . . . . . . .  . . . . </w:t>
      </w:r>
      <w:r w:rsidRPr="00B43AB7">
        <w:rPr>
          <w:rFonts w:eastAsiaTheme="minorEastAsia"/>
          <w:color w:val="000000"/>
          <w:sz w:val="28"/>
          <w:szCs w:val="28"/>
        </w:rPr>
        <w:t>. .</w:t>
      </w:r>
      <w:r w:rsidR="00F5317F" w:rsidRPr="00B43AB7">
        <w:rPr>
          <w:rFonts w:eastAsiaTheme="minorEastAsia"/>
          <w:color w:val="000000"/>
          <w:sz w:val="28"/>
          <w:szCs w:val="28"/>
        </w:rPr>
        <w:t xml:space="preserve"> </w:t>
      </w:r>
      <w:r w:rsidRPr="00B43AB7">
        <w:rPr>
          <w:rFonts w:eastAsiaTheme="minorEastAsia"/>
          <w:color w:val="000000"/>
          <w:sz w:val="28"/>
          <w:szCs w:val="28"/>
        </w:rPr>
        <w:t>.</w:t>
      </w:r>
      <w:r w:rsidR="00F5317F" w:rsidRPr="00B43AB7">
        <w:rPr>
          <w:rFonts w:eastAsiaTheme="minorEastAsia"/>
          <w:color w:val="000000"/>
          <w:sz w:val="28"/>
          <w:szCs w:val="28"/>
        </w:rPr>
        <w:t xml:space="preserve"> </w:t>
      </w:r>
      <w:r w:rsidR="008E332D" w:rsidRPr="00B43AB7">
        <w:rPr>
          <w:rFonts w:eastAsiaTheme="minorEastAsia"/>
          <w:color w:val="000000"/>
          <w:sz w:val="28"/>
          <w:szCs w:val="28"/>
        </w:rPr>
        <w:t>.</w:t>
      </w:r>
      <w:r w:rsidR="00F5317F" w:rsidRPr="00B43AB7">
        <w:rPr>
          <w:rFonts w:eastAsiaTheme="minorEastAsia"/>
          <w:color w:val="000000"/>
          <w:sz w:val="28"/>
          <w:szCs w:val="28"/>
        </w:rPr>
        <w:t xml:space="preserve"> </w:t>
      </w:r>
      <w:r w:rsidR="008E332D" w:rsidRPr="00B43AB7">
        <w:rPr>
          <w:rFonts w:eastAsiaTheme="minorEastAsia"/>
          <w:color w:val="000000"/>
          <w:sz w:val="28"/>
          <w:szCs w:val="28"/>
        </w:rPr>
        <w:t>/</w:t>
      </w:r>
      <w:r w:rsidR="00F5317F" w:rsidRPr="00B43AB7">
        <w:rPr>
          <w:sz w:val="28"/>
          <w:szCs w:val="28"/>
        </w:rPr>
        <w:t xml:space="preserve"> </w:t>
      </w:r>
      <w:r w:rsidR="00F5317F" w:rsidRPr="00B43AB7">
        <w:rPr>
          <w:rFonts w:eastAsiaTheme="minorEastAsia"/>
          <w:color w:val="000000"/>
          <w:sz w:val="28"/>
          <w:szCs w:val="28"/>
        </w:rPr>
        <w:t>Х.Сувд-Эрдэнэ</w:t>
      </w:r>
      <w:r w:rsidR="008E332D" w:rsidRPr="00B43AB7">
        <w:rPr>
          <w:rFonts w:eastAsiaTheme="minorEastAsia"/>
          <w:color w:val="000000"/>
          <w:sz w:val="28"/>
          <w:szCs w:val="28"/>
        </w:rPr>
        <w:t>/</w:t>
      </w:r>
    </w:p>
    <w:p w14:paraId="4BDA17E6" w14:textId="77777777" w:rsidR="008E332D" w:rsidRPr="00B43AB7" w:rsidRDefault="008E332D" w:rsidP="008E332D">
      <w:pPr>
        <w:spacing w:line="240" w:lineRule="auto"/>
        <w:ind w:left="1146" w:firstLine="426"/>
        <w:jc w:val="left"/>
        <w:rPr>
          <w:rFonts w:eastAsiaTheme="minorEastAsia"/>
          <w:color w:val="000000"/>
          <w:sz w:val="28"/>
          <w:szCs w:val="28"/>
        </w:rPr>
      </w:pPr>
    </w:p>
    <w:p w14:paraId="08D3B9F6" w14:textId="370C3804" w:rsidR="008E332D" w:rsidRPr="00B43AB7" w:rsidRDefault="00FE6343" w:rsidP="004F555A">
      <w:pPr>
        <w:spacing w:line="240" w:lineRule="auto"/>
        <w:ind w:firstLine="426"/>
        <w:jc w:val="left"/>
        <w:rPr>
          <w:rFonts w:eastAsiaTheme="minorEastAsia"/>
          <w:color w:val="000000"/>
          <w:sz w:val="28"/>
          <w:szCs w:val="28"/>
        </w:rPr>
      </w:pPr>
      <w:r w:rsidRPr="00B43AB7">
        <w:rPr>
          <w:rFonts w:eastAsiaTheme="minorEastAsia"/>
          <w:color w:val="000000"/>
          <w:sz w:val="28"/>
          <w:szCs w:val="28"/>
        </w:rPr>
        <w:t>Гүйцэтгэсэн оюутан</w:t>
      </w:r>
      <w:r w:rsidR="008E332D" w:rsidRPr="00B43AB7">
        <w:rPr>
          <w:rFonts w:eastAsiaTheme="minorEastAsia"/>
          <w:color w:val="000000"/>
          <w:sz w:val="28"/>
          <w:szCs w:val="28"/>
        </w:rPr>
        <w:t xml:space="preserve">: . </w:t>
      </w:r>
      <w:r w:rsidRPr="00B43AB7">
        <w:rPr>
          <w:rFonts w:eastAsiaTheme="minorEastAsia"/>
          <w:color w:val="000000"/>
          <w:sz w:val="28"/>
          <w:szCs w:val="28"/>
        </w:rPr>
        <w:t xml:space="preserve">. . . . . . . . </w:t>
      </w:r>
      <w:r w:rsidR="008E332D" w:rsidRPr="00B43AB7">
        <w:rPr>
          <w:rFonts w:eastAsiaTheme="minorEastAsia"/>
          <w:color w:val="000000"/>
          <w:sz w:val="28"/>
          <w:szCs w:val="28"/>
        </w:rPr>
        <w:t>/</w:t>
      </w:r>
      <w:r w:rsidR="007251DE" w:rsidRPr="00B43AB7">
        <w:rPr>
          <w:rFonts w:eastAsiaTheme="minorEastAsia"/>
          <w:color w:val="000000"/>
          <w:sz w:val="28"/>
          <w:szCs w:val="28"/>
        </w:rPr>
        <w:t xml:space="preserve">О. Өнөрболд, </w:t>
      </w:r>
      <w:r w:rsidR="00934FA3" w:rsidRPr="00B43AB7">
        <w:rPr>
          <w:rFonts w:eastAsiaTheme="minorEastAsia"/>
          <w:color w:val="000000"/>
          <w:sz w:val="28"/>
          <w:szCs w:val="28"/>
        </w:rPr>
        <w:t>Д. Сумъяабазар</w:t>
      </w:r>
      <w:r w:rsidR="00BD3DAC" w:rsidRPr="00B43AB7">
        <w:rPr>
          <w:rFonts w:eastAsiaTheme="minorEastAsia"/>
          <w:color w:val="000000"/>
          <w:sz w:val="28"/>
          <w:szCs w:val="28"/>
        </w:rPr>
        <w:t xml:space="preserve">, </w:t>
      </w:r>
      <w:r w:rsidR="00A125B2" w:rsidRPr="00B43AB7">
        <w:rPr>
          <w:rFonts w:eastAsiaTheme="minorEastAsia"/>
          <w:color w:val="000000"/>
          <w:sz w:val="28"/>
          <w:szCs w:val="28"/>
        </w:rPr>
        <w:t xml:space="preserve">М. </w:t>
      </w:r>
      <w:r w:rsidR="004F555A" w:rsidRPr="00B43AB7">
        <w:rPr>
          <w:rFonts w:eastAsiaTheme="minorEastAsia"/>
          <w:color w:val="000000"/>
          <w:sz w:val="28"/>
          <w:szCs w:val="28"/>
        </w:rPr>
        <w:t>Тамир</w:t>
      </w:r>
      <w:r w:rsidR="008E332D" w:rsidRPr="00B43AB7">
        <w:rPr>
          <w:rFonts w:eastAsiaTheme="minorEastAsia"/>
          <w:color w:val="000000"/>
          <w:sz w:val="28"/>
          <w:szCs w:val="28"/>
        </w:rPr>
        <w:t xml:space="preserve"> /</w:t>
      </w:r>
    </w:p>
    <w:p w14:paraId="3D91B8F5" w14:textId="77777777" w:rsidR="008E332D" w:rsidRPr="00B43AB7" w:rsidRDefault="008E332D" w:rsidP="008E332D">
      <w:pPr>
        <w:spacing w:line="240" w:lineRule="auto"/>
        <w:ind w:left="1146" w:firstLine="426"/>
        <w:jc w:val="left"/>
        <w:rPr>
          <w:rFonts w:eastAsiaTheme="minorEastAsia"/>
          <w:color w:val="000000"/>
          <w:sz w:val="28"/>
          <w:szCs w:val="28"/>
        </w:rPr>
      </w:pPr>
    </w:p>
    <w:p w14:paraId="1A715763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09323647" w14:textId="77777777" w:rsidR="00FE6343" w:rsidRPr="00B43AB7" w:rsidRDefault="00FE6343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6658F5F1" w14:textId="77777777" w:rsidR="00FE6343" w:rsidRPr="00B43AB7" w:rsidRDefault="00FE6343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7DE00892" w14:textId="77777777" w:rsidR="00057E99" w:rsidRPr="00B43AB7" w:rsidRDefault="00057E99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16B5CA12" w14:textId="77777777" w:rsidR="00057E99" w:rsidRPr="00B43AB7" w:rsidRDefault="00057E99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5715BFEC" w14:textId="77777777" w:rsidR="00057E99" w:rsidRPr="00B43AB7" w:rsidRDefault="00057E99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7870A117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13E0DFD3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sz w:val="28"/>
          <w:szCs w:val="28"/>
        </w:rPr>
      </w:pPr>
    </w:p>
    <w:p w14:paraId="34F76DDB" w14:textId="77777777" w:rsidR="008E332D" w:rsidRPr="00B43AB7" w:rsidRDefault="008E332D" w:rsidP="008E332D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</w:pPr>
      <w:r w:rsidRPr="00B43AB7">
        <w:rPr>
          <w:rFonts w:eastAsiaTheme="minorEastAsia"/>
          <w:b/>
          <w:sz w:val="28"/>
          <w:szCs w:val="28"/>
        </w:rPr>
        <w:t>УЛААНБААТАР ХОТ</w:t>
      </w:r>
    </w:p>
    <w:p w14:paraId="554340B4" w14:textId="230E0955" w:rsidR="00A75017" w:rsidRPr="00B43AB7" w:rsidRDefault="008E332D" w:rsidP="003C0284">
      <w:pPr>
        <w:tabs>
          <w:tab w:val="left" w:pos="3940"/>
        </w:tabs>
        <w:spacing w:line="276" w:lineRule="auto"/>
        <w:jc w:val="center"/>
        <w:rPr>
          <w:rFonts w:eastAsiaTheme="minorEastAsia"/>
          <w:b/>
          <w:sz w:val="28"/>
          <w:szCs w:val="28"/>
        </w:rPr>
        <w:sectPr w:rsidR="00A75017" w:rsidRPr="00B43AB7" w:rsidSect="0095082F">
          <w:footerReference w:type="even" r:id="rId9"/>
          <w:pgSz w:w="11906" w:h="16838"/>
          <w:pgMar w:top="1134" w:right="851" w:bottom="1134" w:left="1701" w:header="720" w:footer="720" w:gutter="0"/>
          <w:cols w:space="720"/>
        </w:sectPr>
      </w:pPr>
      <w:r w:rsidRPr="00B43AB7">
        <w:rPr>
          <w:rFonts w:eastAsiaTheme="minorEastAsia"/>
          <w:b/>
          <w:sz w:val="28"/>
          <w:szCs w:val="28"/>
        </w:rPr>
        <w:t>20</w:t>
      </w:r>
      <w:r w:rsidR="00886C9F" w:rsidRPr="00B43AB7">
        <w:rPr>
          <w:rFonts w:eastAsiaTheme="minorEastAsia"/>
          <w:b/>
          <w:sz w:val="28"/>
          <w:szCs w:val="28"/>
        </w:rPr>
        <w:t>2</w:t>
      </w:r>
      <w:r w:rsidR="004E3CBD" w:rsidRPr="00B43AB7">
        <w:rPr>
          <w:rFonts w:eastAsiaTheme="minorEastAsia"/>
          <w:b/>
          <w:sz w:val="28"/>
          <w:szCs w:val="28"/>
        </w:rPr>
        <w:t>4</w:t>
      </w:r>
      <w:r w:rsidRPr="00B43AB7">
        <w:rPr>
          <w:rFonts w:eastAsiaTheme="minorEastAsia"/>
          <w:b/>
          <w:sz w:val="28"/>
          <w:szCs w:val="28"/>
        </w:rPr>
        <w:t xml:space="preserve"> О</w:t>
      </w:r>
      <w:r w:rsidR="003C0284" w:rsidRPr="00B43AB7">
        <w:rPr>
          <w:rFonts w:eastAsiaTheme="minorEastAsia"/>
          <w:b/>
          <w:sz w:val="28"/>
          <w:szCs w:val="28"/>
        </w:rPr>
        <w:t>Н</w:t>
      </w:r>
    </w:p>
    <w:p w14:paraId="42C960A5" w14:textId="7ED6E312" w:rsidR="00A75017" w:rsidRDefault="00ED7433" w:rsidP="00A55A1C">
      <w:pPr>
        <w:pStyle w:val="Heading1"/>
        <w:numPr>
          <w:ilvl w:val="0"/>
          <w:numId w:val="0"/>
        </w:numPr>
        <w:rPr>
          <w:sz w:val="28"/>
          <w:szCs w:val="28"/>
        </w:rPr>
      </w:pPr>
      <w:r w:rsidRPr="00B43AB7">
        <w:rPr>
          <w:sz w:val="28"/>
          <w:szCs w:val="28"/>
        </w:rPr>
        <w:lastRenderedPageBreak/>
        <w:t>Game canvas</w:t>
      </w:r>
    </w:p>
    <w:p w14:paraId="40D695B7" w14:textId="77777777" w:rsidR="0090063E" w:rsidRDefault="0090063E" w:rsidP="0090063E"/>
    <w:p w14:paraId="742CF45A" w14:textId="77777777" w:rsidR="0090063E" w:rsidRPr="0090063E" w:rsidRDefault="0090063E" w:rsidP="0090063E"/>
    <w:p w14:paraId="1733D0EE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808080"/>
          <w:sz w:val="28"/>
          <w:szCs w:val="28"/>
        </w:rPr>
        <w:t>&lt;</w:t>
      </w:r>
      <w:r w:rsidRPr="00B43AB7">
        <w:rPr>
          <w:color w:val="569CD6"/>
          <w:sz w:val="28"/>
          <w:szCs w:val="28"/>
        </w:rPr>
        <w:t>div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class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"container"</w:t>
      </w:r>
      <w:r w:rsidRPr="00B43AB7">
        <w:rPr>
          <w:color w:val="808080"/>
          <w:sz w:val="28"/>
          <w:szCs w:val="28"/>
        </w:rPr>
        <w:t>&gt;</w:t>
      </w:r>
    </w:p>
    <w:p w14:paraId="39E2E698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808080"/>
          <w:sz w:val="28"/>
          <w:szCs w:val="28"/>
        </w:rPr>
        <w:t>&lt;</w:t>
      </w:r>
      <w:r w:rsidRPr="00B43AB7">
        <w:rPr>
          <w:color w:val="569CD6"/>
          <w:sz w:val="28"/>
          <w:szCs w:val="28"/>
        </w:rPr>
        <w:t>div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class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"game-container"</w:t>
      </w:r>
      <w:r w:rsidRPr="00B43AB7">
        <w:rPr>
          <w:color w:val="808080"/>
          <w:sz w:val="28"/>
          <w:szCs w:val="28"/>
        </w:rPr>
        <w:t>&gt;</w:t>
      </w:r>
    </w:p>
    <w:p w14:paraId="50B52E88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808080"/>
          <w:sz w:val="28"/>
          <w:szCs w:val="28"/>
        </w:rPr>
        <w:t>&lt;</w:t>
      </w:r>
      <w:r w:rsidRPr="00B43AB7">
        <w:rPr>
          <w:color w:val="569CD6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id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"gameCanvas"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class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"game-canvas"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width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"400"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height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"400"</w:t>
      </w:r>
      <w:r w:rsidRPr="00B43AB7">
        <w:rPr>
          <w:color w:val="808080"/>
          <w:sz w:val="28"/>
          <w:szCs w:val="28"/>
        </w:rPr>
        <w:t>&gt;&lt;/</w:t>
      </w:r>
      <w:r w:rsidRPr="00B43AB7">
        <w:rPr>
          <w:color w:val="569CD6"/>
          <w:sz w:val="28"/>
          <w:szCs w:val="28"/>
        </w:rPr>
        <w:t>canvas</w:t>
      </w:r>
      <w:r w:rsidRPr="00B43AB7">
        <w:rPr>
          <w:color w:val="808080"/>
          <w:sz w:val="28"/>
          <w:szCs w:val="28"/>
        </w:rPr>
        <w:t>&gt;</w:t>
      </w:r>
    </w:p>
    <w:p w14:paraId="51C70507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808080"/>
          <w:sz w:val="28"/>
          <w:szCs w:val="28"/>
        </w:rPr>
        <w:t>&lt;/</w:t>
      </w:r>
      <w:r w:rsidRPr="00B43AB7">
        <w:rPr>
          <w:color w:val="569CD6"/>
          <w:sz w:val="28"/>
          <w:szCs w:val="28"/>
        </w:rPr>
        <w:t>div</w:t>
      </w:r>
      <w:r w:rsidRPr="00B43AB7">
        <w:rPr>
          <w:color w:val="808080"/>
          <w:sz w:val="28"/>
          <w:szCs w:val="28"/>
        </w:rPr>
        <w:t>&gt;</w:t>
      </w:r>
    </w:p>
    <w:p w14:paraId="5B18AD6A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808080"/>
          <w:sz w:val="28"/>
          <w:szCs w:val="28"/>
        </w:rPr>
        <w:t>&lt;</w:t>
      </w:r>
      <w:r w:rsidRPr="00B43AB7">
        <w:rPr>
          <w:color w:val="569CD6"/>
          <w:sz w:val="28"/>
          <w:szCs w:val="28"/>
        </w:rPr>
        <w:t>p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class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"score"</w:t>
      </w:r>
      <w:r w:rsidRPr="00B43AB7">
        <w:rPr>
          <w:color w:val="808080"/>
          <w:sz w:val="28"/>
          <w:szCs w:val="28"/>
        </w:rPr>
        <w:t>&gt;</w:t>
      </w:r>
      <w:r w:rsidRPr="00B43AB7">
        <w:rPr>
          <w:color w:val="D4D4D4"/>
          <w:sz w:val="28"/>
          <w:szCs w:val="28"/>
        </w:rPr>
        <w:t>Оноо: 0</w:t>
      </w:r>
      <w:r w:rsidRPr="00B43AB7">
        <w:rPr>
          <w:color w:val="808080"/>
          <w:sz w:val="28"/>
          <w:szCs w:val="28"/>
        </w:rPr>
        <w:t>&lt;/</w:t>
      </w:r>
      <w:r w:rsidRPr="00B43AB7">
        <w:rPr>
          <w:color w:val="569CD6"/>
          <w:sz w:val="28"/>
          <w:szCs w:val="28"/>
        </w:rPr>
        <w:t>p</w:t>
      </w:r>
      <w:r w:rsidRPr="00B43AB7">
        <w:rPr>
          <w:color w:val="808080"/>
          <w:sz w:val="28"/>
          <w:szCs w:val="28"/>
        </w:rPr>
        <w:t>&gt;</w:t>
      </w:r>
    </w:p>
    <w:p w14:paraId="5CC1AD79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808080"/>
          <w:sz w:val="28"/>
          <w:szCs w:val="28"/>
        </w:rPr>
        <w:t>&lt;</w:t>
      </w:r>
      <w:r w:rsidRPr="00B43AB7">
        <w:rPr>
          <w:color w:val="569CD6"/>
          <w:sz w:val="28"/>
          <w:szCs w:val="28"/>
        </w:rPr>
        <w:t>p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class</w:t>
      </w:r>
      <w:r w:rsidRPr="00B43AB7">
        <w:rPr>
          <w:color w:val="D4D4D4"/>
          <w:sz w:val="28"/>
          <w:szCs w:val="28"/>
        </w:rPr>
        <w:t>=</w:t>
      </w:r>
      <w:r w:rsidRPr="00B43AB7">
        <w:rPr>
          <w:color w:val="CE9178"/>
          <w:sz w:val="28"/>
          <w:szCs w:val="28"/>
        </w:rPr>
        <w:t>"max-score"</w:t>
      </w:r>
      <w:r w:rsidRPr="00B43AB7">
        <w:rPr>
          <w:color w:val="808080"/>
          <w:sz w:val="28"/>
          <w:szCs w:val="28"/>
        </w:rPr>
        <w:t>&gt;</w:t>
      </w:r>
      <w:r w:rsidRPr="00B43AB7">
        <w:rPr>
          <w:color w:val="D4D4D4"/>
          <w:sz w:val="28"/>
          <w:szCs w:val="28"/>
        </w:rPr>
        <w:t>Дээд оноо: 0</w:t>
      </w:r>
      <w:r w:rsidRPr="00B43AB7">
        <w:rPr>
          <w:color w:val="808080"/>
          <w:sz w:val="28"/>
          <w:szCs w:val="28"/>
        </w:rPr>
        <w:t>&lt;/</w:t>
      </w:r>
      <w:r w:rsidRPr="00B43AB7">
        <w:rPr>
          <w:color w:val="569CD6"/>
          <w:sz w:val="28"/>
          <w:szCs w:val="28"/>
        </w:rPr>
        <w:t>p</w:t>
      </w:r>
      <w:r w:rsidRPr="00B43AB7">
        <w:rPr>
          <w:color w:val="808080"/>
          <w:sz w:val="28"/>
          <w:szCs w:val="28"/>
        </w:rPr>
        <w:t>&gt;</w:t>
      </w:r>
    </w:p>
    <w:p w14:paraId="0D28DF5D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808080"/>
          <w:sz w:val="28"/>
          <w:szCs w:val="28"/>
        </w:rPr>
        <w:t>&lt;</w:t>
      </w:r>
      <w:r w:rsidRPr="00B43AB7">
        <w:rPr>
          <w:color w:val="569CD6"/>
          <w:sz w:val="28"/>
          <w:szCs w:val="28"/>
        </w:rPr>
        <w:t>p</w:t>
      </w:r>
      <w:r w:rsidRPr="00B43AB7">
        <w:rPr>
          <w:color w:val="808080"/>
          <w:sz w:val="28"/>
          <w:szCs w:val="28"/>
        </w:rPr>
        <w:t>&gt;</w:t>
      </w:r>
      <w:r w:rsidRPr="00B43AB7">
        <w:rPr>
          <w:color w:val="D4D4D4"/>
          <w:sz w:val="28"/>
          <w:szCs w:val="28"/>
        </w:rPr>
        <w:t>Space дарж эхлүүлнэ үү!!</w:t>
      </w:r>
      <w:r w:rsidRPr="00B43AB7">
        <w:rPr>
          <w:color w:val="808080"/>
          <w:sz w:val="28"/>
          <w:szCs w:val="28"/>
        </w:rPr>
        <w:t>&lt;/</w:t>
      </w:r>
      <w:r w:rsidRPr="00B43AB7">
        <w:rPr>
          <w:color w:val="569CD6"/>
          <w:sz w:val="28"/>
          <w:szCs w:val="28"/>
        </w:rPr>
        <w:t>p</w:t>
      </w:r>
      <w:r w:rsidRPr="00B43AB7">
        <w:rPr>
          <w:color w:val="808080"/>
          <w:sz w:val="28"/>
          <w:szCs w:val="28"/>
        </w:rPr>
        <w:t>&gt;</w:t>
      </w:r>
    </w:p>
    <w:p w14:paraId="740DB58B" w14:textId="77777777" w:rsidR="003F43BB" w:rsidRPr="00B43AB7" w:rsidRDefault="003F43BB" w:rsidP="003F43BB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808080"/>
          <w:sz w:val="28"/>
          <w:szCs w:val="28"/>
        </w:rPr>
        <w:t>&lt;/</w:t>
      </w:r>
      <w:r w:rsidRPr="00B43AB7">
        <w:rPr>
          <w:color w:val="569CD6"/>
          <w:sz w:val="28"/>
          <w:szCs w:val="28"/>
        </w:rPr>
        <w:t>div</w:t>
      </w:r>
      <w:r w:rsidRPr="00B43AB7">
        <w:rPr>
          <w:color w:val="808080"/>
          <w:sz w:val="28"/>
          <w:szCs w:val="28"/>
        </w:rPr>
        <w:t>&gt;</w:t>
      </w:r>
    </w:p>
    <w:p w14:paraId="5F55BBCC" w14:textId="3AA9FB8F" w:rsidR="00A73FC1" w:rsidRDefault="00B43AB7" w:rsidP="00ED7433">
      <w:pPr>
        <w:rPr>
          <w:sz w:val="28"/>
          <w:szCs w:val="28"/>
          <w:lang w:val="mn-MN"/>
        </w:rPr>
      </w:pPr>
      <w:r w:rsidRPr="00B43AB7">
        <w:rPr>
          <w:sz w:val="28"/>
          <w:szCs w:val="28"/>
          <w:lang w:val="mn-MN"/>
        </w:rPr>
        <w:t xml:space="preserve">Энэ хэсэгт тоглоомын маань </w:t>
      </w:r>
      <w:r w:rsidRPr="00B43AB7">
        <w:rPr>
          <w:sz w:val="28"/>
          <w:szCs w:val="28"/>
        </w:rPr>
        <w:t xml:space="preserve">Canvas болон оноо харуулж буй хэсэг </w:t>
      </w:r>
      <w:r w:rsidRPr="00B43AB7">
        <w:rPr>
          <w:sz w:val="28"/>
          <w:szCs w:val="28"/>
          <w:lang w:val="mn-MN"/>
        </w:rPr>
        <w:t>байрлаж байна.</w:t>
      </w:r>
    </w:p>
    <w:p w14:paraId="64E349F2" w14:textId="77777777" w:rsidR="0090063E" w:rsidRDefault="0090063E" w:rsidP="00ED7433">
      <w:pPr>
        <w:rPr>
          <w:sz w:val="28"/>
          <w:szCs w:val="28"/>
          <w:lang w:val="mn-MN"/>
        </w:rPr>
      </w:pPr>
    </w:p>
    <w:p w14:paraId="607536A7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569CD6"/>
          <w:sz w:val="28"/>
          <w:szCs w:val="28"/>
        </w:rPr>
        <w:t>const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9CDCFE"/>
          <w:sz w:val="28"/>
          <w:szCs w:val="28"/>
        </w:rPr>
        <w:t>document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getElementById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CE9178"/>
          <w:sz w:val="28"/>
          <w:szCs w:val="28"/>
        </w:rPr>
        <w:t>'gameCanvas'</w:t>
      </w:r>
      <w:r w:rsidRPr="00B43AB7">
        <w:rPr>
          <w:color w:val="D4D4D4"/>
          <w:sz w:val="28"/>
          <w:szCs w:val="28"/>
        </w:rPr>
        <w:t>);</w:t>
      </w:r>
    </w:p>
    <w:p w14:paraId="0BBE8DCC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const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getContext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CE9178"/>
          <w:sz w:val="28"/>
          <w:szCs w:val="28"/>
        </w:rPr>
        <w:t>'2d'</w:t>
      </w:r>
      <w:r w:rsidRPr="00B43AB7">
        <w:rPr>
          <w:color w:val="D4D4D4"/>
          <w:sz w:val="28"/>
          <w:szCs w:val="28"/>
        </w:rPr>
        <w:t>);</w:t>
      </w:r>
    </w:p>
    <w:p w14:paraId="28527885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const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20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6A9955"/>
          <w:sz w:val="28"/>
          <w:szCs w:val="28"/>
        </w:rPr>
        <w:t>// Могойн томрууны хэмжээ</w:t>
      </w:r>
    </w:p>
    <w:p w14:paraId="7EE63CA3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const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FC1FF"/>
          <w:sz w:val="28"/>
          <w:szCs w:val="28"/>
        </w:rPr>
        <w:t>rows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height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6A9955"/>
          <w:sz w:val="28"/>
          <w:szCs w:val="28"/>
        </w:rPr>
        <w:t>// Могойн мөрүүдийн тоо</w:t>
      </w:r>
    </w:p>
    <w:p w14:paraId="61B12D80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const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FC1FF"/>
          <w:sz w:val="28"/>
          <w:szCs w:val="28"/>
        </w:rPr>
        <w:t>columns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width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6A9955"/>
          <w:sz w:val="28"/>
          <w:szCs w:val="28"/>
        </w:rPr>
        <w:t>// Могойн багануудын тоо</w:t>
      </w:r>
    </w:p>
    <w:p w14:paraId="652B841B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let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snake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6A9955"/>
          <w:sz w:val="28"/>
          <w:szCs w:val="28"/>
        </w:rPr>
        <w:t>// Могой</w:t>
      </w:r>
    </w:p>
    <w:p w14:paraId="5177DC45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let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fruit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6A9955"/>
          <w:sz w:val="28"/>
          <w:szCs w:val="28"/>
        </w:rPr>
        <w:t>// Жимс</w:t>
      </w:r>
    </w:p>
    <w:p w14:paraId="7E4A2272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let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gamePaused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true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6A9955"/>
          <w:sz w:val="28"/>
          <w:szCs w:val="28"/>
        </w:rPr>
        <w:t>// Тоглоом түр зогсох эсэхийг тодорхойлох хувьсагч</w:t>
      </w:r>
    </w:p>
    <w:p w14:paraId="7D187861" w14:textId="77777777" w:rsidR="00B43AB7" w:rsidRPr="00B43AB7" w:rsidRDefault="00B43AB7" w:rsidP="00B43AB7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12C769BE" w14:textId="1860B6F5" w:rsidR="00F7163D" w:rsidRPr="00B43AB7" w:rsidRDefault="0090063E">
      <w:pPr>
        <w:spacing w:line="240" w:lineRule="auto"/>
        <w:jc w:val="left"/>
        <w:rPr>
          <w:sz w:val="28"/>
          <w:szCs w:val="28"/>
        </w:rPr>
      </w:pPr>
      <w:r w:rsidRPr="0090063E">
        <w:rPr>
          <w:sz w:val="28"/>
          <w:szCs w:val="28"/>
          <w:lang w:val="mn-MN"/>
        </w:rPr>
        <w:t>Энэ хэсэг тоглоомын маань canvas болон Могой, жимсийг зарлаж буй хэсэг.</w:t>
      </w:r>
      <w:r w:rsidR="00F7163D" w:rsidRPr="00B43AB7">
        <w:rPr>
          <w:sz w:val="28"/>
          <w:szCs w:val="28"/>
        </w:rPr>
        <w:br w:type="page"/>
      </w:r>
    </w:p>
    <w:p w14:paraId="359CCCE7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lastRenderedPageBreak/>
        <w:t xml:space="preserve">    </w:t>
      </w:r>
      <w:r w:rsidRPr="00B43AB7">
        <w:rPr>
          <w:color w:val="6A9955"/>
          <w:sz w:val="28"/>
          <w:szCs w:val="28"/>
        </w:rPr>
        <w:t xml:space="preserve">//Оноо хариуцах хэсэг </w:t>
      </w:r>
    </w:p>
    <w:p w14:paraId="5B6D939B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569CD6"/>
          <w:sz w:val="28"/>
          <w:szCs w:val="28"/>
        </w:rPr>
        <w:t>var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Score</w:t>
      </w:r>
      <w:r w:rsidRPr="00B43AB7">
        <w:rPr>
          <w:color w:val="D4D4D4"/>
          <w:sz w:val="28"/>
          <w:szCs w:val="28"/>
        </w:rPr>
        <w:t xml:space="preserve"> = {</w:t>
      </w:r>
    </w:p>
    <w:p w14:paraId="15C48B69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9CDCFE"/>
          <w:sz w:val="28"/>
          <w:szCs w:val="28"/>
        </w:rPr>
        <w:t>points: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6A9955"/>
          <w:sz w:val="28"/>
          <w:szCs w:val="28"/>
        </w:rPr>
        <w:t>// Одоо байгаа оноо</w:t>
      </w:r>
    </w:p>
    <w:p w14:paraId="150E0DFD" w14:textId="380EAED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9CDCFE"/>
          <w:sz w:val="28"/>
          <w:szCs w:val="28"/>
        </w:rPr>
        <w:t>pointsMax: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6A9955"/>
          <w:sz w:val="28"/>
          <w:szCs w:val="28"/>
        </w:rPr>
        <w:t>// Тонлолтын үюд цуглуулсан хамгийн их оноо</w:t>
      </w:r>
    </w:p>
    <w:p w14:paraId="573B4F57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Одоо байгаа оноог өөрчилнө</w:t>
      </w:r>
    </w:p>
    <w:p w14:paraId="195FB1CC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4EC9B0"/>
          <w:sz w:val="28"/>
          <w:szCs w:val="28"/>
        </w:rPr>
        <w:t>updatePoints</w:t>
      </w:r>
      <w:r w:rsidRPr="00B43AB7">
        <w:rPr>
          <w:color w:val="9CDCFE"/>
          <w:sz w:val="28"/>
          <w:szCs w:val="28"/>
        </w:rPr>
        <w:t>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9CDCFE"/>
          <w:sz w:val="28"/>
          <w:szCs w:val="28"/>
        </w:rPr>
        <w:t>newPoints</w:t>
      </w:r>
      <w:r w:rsidRPr="00B43AB7">
        <w:rPr>
          <w:color w:val="D4D4D4"/>
          <w:sz w:val="28"/>
          <w:szCs w:val="28"/>
        </w:rPr>
        <w:t>) {</w:t>
      </w:r>
    </w:p>
    <w:p w14:paraId="073495E3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9CDCFE"/>
          <w:sz w:val="28"/>
          <w:szCs w:val="28"/>
        </w:rPr>
        <w:t>newPoints</w:t>
      </w:r>
      <w:r w:rsidRPr="00B43AB7">
        <w:rPr>
          <w:color w:val="D4D4D4"/>
          <w:sz w:val="28"/>
          <w:szCs w:val="28"/>
        </w:rPr>
        <w:t>;</w:t>
      </w:r>
    </w:p>
    <w:p w14:paraId="0E5895D7" w14:textId="265645EC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},</w:t>
      </w:r>
    </w:p>
    <w:p w14:paraId="77791173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Одоо байгаа оноог үхсний дараа 0 болгоно</w:t>
      </w:r>
    </w:p>
    <w:p w14:paraId="7A9F5964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4EC9B0"/>
          <w:sz w:val="28"/>
          <w:szCs w:val="28"/>
        </w:rPr>
        <w:t>resetPoints</w:t>
      </w:r>
      <w:r w:rsidRPr="00B43AB7">
        <w:rPr>
          <w:color w:val="9CDCFE"/>
          <w:sz w:val="28"/>
          <w:szCs w:val="28"/>
        </w:rPr>
        <w:t>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>() {</w:t>
      </w:r>
    </w:p>
    <w:p w14:paraId="4E3551D4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50778016" w14:textId="56C54414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},</w:t>
      </w:r>
    </w:p>
    <w:p w14:paraId="1379BE1C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 Тонлолтын үюд цуглуулсан хамгийн их оноог өөрчилнө</w:t>
      </w:r>
    </w:p>
    <w:p w14:paraId="407F0426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4EC9B0"/>
          <w:sz w:val="28"/>
          <w:szCs w:val="28"/>
        </w:rPr>
        <w:t>updateMaxPoints</w:t>
      </w:r>
      <w:r w:rsidRPr="00B43AB7">
        <w:rPr>
          <w:color w:val="9CDCFE"/>
          <w:sz w:val="28"/>
          <w:szCs w:val="28"/>
        </w:rPr>
        <w:t>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>() {</w:t>
      </w:r>
    </w:p>
    <w:p w14:paraId="63CF06AF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</w:t>
      </w:r>
      <w:r w:rsidRPr="00B43AB7">
        <w:rPr>
          <w:color w:val="D4D4D4"/>
          <w:sz w:val="28"/>
          <w:szCs w:val="28"/>
        </w:rPr>
        <w:t xml:space="preserve"> &gt;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pointsMax</w:t>
      </w:r>
      <w:r w:rsidRPr="00B43AB7">
        <w:rPr>
          <w:color w:val="D4D4D4"/>
          <w:sz w:val="28"/>
          <w:szCs w:val="28"/>
        </w:rPr>
        <w:t>) {</w:t>
      </w:r>
    </w:p>
    <w:p w14:paraId="18406276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pointsMax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</w:t>
      </w:r>
      <w:r w:rsidRPr="00B43AB7">
        <w:rPr>
          <w:color w:val="D4D4D4"/>
          <w:sz w:val="28"/>
          <w:szCs w:val="28"/>
        </w:rPr>
        <w:t>;</w:t>
      </w:r>
    </w:p>
    <w:p w14:paraId="790DF825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135D7C3E" w14:textId="68D188D5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},</w:t>
      </w:r>
    </w:p>
    <w:p w14:paraId="04741DB6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Одоо байгаа оноог хадгална</w:t>
      </w:r>
    </w:p>
    <w:p w14:paraId="75A471A8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DCDCAA"/>
          <w:sz w:val="28"/>
          <w:szCs w:val="28"/>
        </w:rPr>
        <w:t>getPoints</w:t>
      </w:r>
      <w:r w:rsidRPr="00B43AB7">
        <w:rPr>
          <w:color w:val="9CDCFE"/>
          <w:sz w:val="28"/>
          <w:szCs w:val="28"/>
        </w:rPr>
        <w:t>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>() {</w:t>
      </w:r>
    </w:p>
    <w:p w14:paraId="40A9301E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return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</w:t>
      </w:r>
      <w:r w:rsidRPr="00B43AB7">
        <w:rPr>
          <w:color w:val="D4D4D4"/>
          <w:sz w:val="28"/>
          <w:szCs w:val="28"/>
        </w:rPr>
        <w:t>;</w:t>
      </w:r>
    </w:p>
    <w:p w14:paraId="0253BABF" w14:textId="497B3DDA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},</w:t>
      </w:r>
    </w:p>
    <w:p w14:paraId="612FF366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 Тонлолтын үюд цуглуулсан хамгийн их оноог хадгална</w:t>
      </w:r>
    </w:p>
    <w:p w14:paraId="07996AE0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DCDCAA"/>
          <w:sz w:val="28"/>
          <w:szCs w:val="28"/>
        </w:rPr>
        <w:t>getMaxPoints</w:t>
      </w:r>
      <w:r w:rsidRPr="00B43AB7">
        <w:rPr>
          <w:color w:val="9CDCFE"/>
          <w:sz w:val="28"/>
          <w:szCs w:val="28"/>
        </w:rPr>
        <w:t>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>() {</w:t>
      </w:r>
    </w:p>
    <w:p w14:paraId="23A5BD30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return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pointsMax</w:t>
      </w:r>
      <w:r w:rsidRPr="00B43AB7">
        <w:rPr>
          <w:color w:val="D4D4D4"/>
          <w:sz w:val="28"/>
          <w:szCs w:val="28"/>
        </w:rPr>
        <w:t>;</w:t>
      </w:r>
    </w:p>
    <w:p w14:paraId="28579B8D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</w:t>
      </w:r>
    </w:p>
    <w:p w14:paraId="43F74424" w14:textId="77777777" w:rsidR="0083051C" w:rsidRPr="00B43AB7" w:rsidRDefault="0083051C" w:rsidP="0083051C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};</w:t>
      </w:r>
    </w:p>
    <w:p w14:paraId="423E6AB5" w14:textId="77777777" w:rsidR="00254F06" w:rsidRPr="00B43AB7" w:rsidRDefault="00254F06" w:rsidP="00254F06">
      <w:pPr>
        <w:rPr>
          <w:sz w:val="28"/>
          <w:szCs w:val="28"/>
        </w:rPr>
      </w:pPr>
      <w:r w:rsidRPr="0090063E">
        <w:rPr>
          <w:sz w:val="28"/>
          <w:szCs w:val="28"/>
        </w:rPr>
        <w:t>Оноо үүсгэж буй болон хадгалж буй хэсэг</w:t>
      </w:r>
      <w:r>
        <w:rPr>
          <w:sz w:val="28"/>
          <w:szCs w:val="28"/>
        </w:rPr>
        <w:t>.</w:t>
      </w:r>
    </w:p>
    <w:p w14:paraId="6DC53991" w14:textId="77777777" w:rsidR="00254F06" w:rsidRDefault="00254F06" w:rsidP="0090063E">
      <w:pPr>
        <w:spacing w:line="240" w:lineRule="auto"/>
        <w:jc w:val="left"/>
        <w:rPr>
          <w:sz w:val="28"/>
          <w:szCs w:val="28"/>
          <w:lang w:val="mn-MN"/>
        </w:rPr>
      </w:pPr>
    </w:p>
    <w:p w14:paraId="6944DC6D" w14:textId="1800B24F" w:rsidR="0090063E" w:rsidRPr="00254F06" w:rsidRDefault="0090063E" w:rsidP="0090063E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  <w:lang w:val="mn-MN"/>
        </w:rPr>
        <w:t xml:space="preserve">Энэ хэсэгт могойг үйсгэн </w:t>
      </w:r>
      <w:r w:rsidR="00FF195A">
        <w:rPr>
          <w:sz w:val="28"/>
          <w:szCs w:val="28"/>
          <w:lang w:val="mn-MN"/>
        </w:rPr>
        <w:t xml:space="preserve">хөдөлгөх функц байгаа. </w:t>
      </w:r>
      <w:r w:rsidR="00FF195A">
        <w:rPr>
          <w:sz w:val="28"/>
          <w:szCs w:val="28"/>
        </w:rPr>
        <w:t>Ctx</w:t>
      </w:r>
      <w:r w:rsidR="00FF195A">
        <w:rPr>
          <w:sz w:val="28"/>
          <w:szCs w:val="28"/>
          <w:lang w:val="mn-MN"/>
        </w:rPr>
        <w:t xml:space="preserve"> ашиглан могойн бие болон толгойг зуран </w:t>
      </w:r>
      <w:r w:rsidR="00FF195A">
        <w:rPr>
          <w:sz w:val="28"/>
          <w:szCs w:val="28"/>
        </w:rPr>
        <w:t>for</w:t>
      </w:r>
      <w:r w:rsidR="00FF195A">
        <w:rPr>
          <w:sz w:val="28"/>
          <w:szCs w:val="28"/>
          <w:lang w:val="mn-MN"/>
        </w:rPr>
        <w:t xml:space="preserve"> давталт ашиглан толгой сүүлийг араас нь хасан явж буй зүгт эргүүлэн нэмж байгаа бөгөөд </w:t>
      </w:r>
      <w:r w:rsidR="000B1533">
        <w:rPr>
          <w:sz w:val="28"/>
          <w:szCs w:val="28"/>
          <w:lang w:val="mn-MN"/>
        </w:rPr>
        <w:t xml:space="preserve">энэ үйлдэл нь урагш ходолж буй мэт харагдуулж байгаа байна. Мөн </w:t>
      </w:r>
      <w:r w:rsidR="00F13820">
        <w:rPr>
          <w:sz w:val="28"/>
          <w:szCs w:val="28"/>
        </w:rPr>
        <w:t xml:space="preserve">switch case </w:t>
      </w:r>
      <w:r w:rsidR="00F13820">
        <w:rPr>
          <w:sz w:val="28"/>
          <w:szCs w:val="28"/>
          <w:lang w:val="mn-MN"/>
        </w:rPr>
        <w:t>аши</w:t>
      </w:r>
      <w:r w:rsidR="00BD3681">
        <w:rPr>
          <w:sz w:val="28"/>
          <w:szCs w:val="28"/>
          <w:lang w:val="mn-MN"/>
        </w:rPr>
        <w:t xml:space="preserve">глан </w:t>
      </w:r>
      <w:r w:rsidR="00BD3681">
        <w:rPr>
          <w:sz w:val="28"/>
          <w:szCs w:val="28"/>
        </w:rPr>
        <w:t xml:space="preserve">w, a, s, d </w:t>
      </w:r>
      <w:r w:rsidR="00BD3681">
        <w:rPr>
          <w:sz w:val="28"/>
          <w:szCs w:val="28"/>
          <w:lang w:val="mn-MN"/>
        </w:rPr>
        <w:t xml:space="preserve">товчнуудад хариу үзүүлэн зүг чигийг нь өөрчилдөг байна. </w:t>
      </w:r>
    </w:p>
    <w:p w14:paraId="1EEB4A98" w14:textId="5F03AA3B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6A9955"/>
          <w:sz w:val="28"/>
          <w:szCs w:val="28"/>
        </w:rPr>
        <w:t>// Могойн функц</w:t>
      </w:r>
    </w:p>
    <w:p w14:paraId="4399705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EC9B0"/>
          <w:sz w:val="28"/>
          <w:szCs w:val="28"/>
        </w:rPr>
        <w:t>Snake</w:t>
      </w:r>
      <w:r w:rsidRPr="00B43AB7">
        <w:rPr>
          <w:color w:val="D4D4D4"/>
          <w:sz w:val="28"/>
          <w:szCs w:val="28"/>
        </w:rPr>
        <w:t>() {</w:t>
      </w:r>
    </w:p>
    <w:p w14:paraId="7077087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; </w:t>
      </w:r>
    </w:p>
    <w:p w14:paraId="218C1DF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; </w:t>
      </w:r>
    </w:p>
    <w:p w14:paraId="1767304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 xml:space="preserve">; </w:t>
      </w:r>
    </w:p>
    <w:p w14:paraId="6CB3E49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; </w:t>
      </w:r>
    </w:p>
    <w:p w14:paraId="4C54612C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total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; </w:t>
      </w:r>
    </w:p>
    <w:p w14:paraId="5C20AE5F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 xml:space="preserve"> = [];  </w:t>
      </w:r>
    </w:p>
    <w:p w14:paraId="6CCE6719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lastRenderedPageBreak/>
        <w:t xml:space="preserve">  </w:t>
      </w:r>
      <w:r w:rsidRPr="00B43AB7">
        <w:rPr>
          <w:color w:val="6A9955"/>
          <w:sz w:val="28"/>
          <w:szCs w:val="28"/>
        </w:rPr>
        <w:t>// тоглоомийг түр цогсоох фунц</w:t>
      </w:r>
    </w:p>
    <w:p w14:paraId="45561C3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togglePause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>() {</w:t>
      </w:r>
    </w:p>
    <w:p w14:paraId="13849C9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9CDCFE"/>
          <w:sz w:val="28"/>
          <w:szCs w:val="28"/>
        </w:rPr>
        <w:t>gamePaused</w:t>
      </w:r>
      <w:r w:rsidRPr="00B43AB7">
        <w:rPr>
          <w:color w:val="D4D4D4"/>
          <w:sz w:val="28"/>
          <w:szCs w:val="28"/>
        </w:rPr>
        <w:t xml:space="preserve"> = !</w:t>
      </w:r>
      <w:r w:rsidRPr="00B43AB7">
        <w:rPr>
          <w:color w:val="9CDCFE"/>
          <w:sz w:val="28"/>
          <w:szCs w:val="28"/>
        </w:rPr>
        <w:t>gamePaused</w:t>
      </w:r>
      <w:r w:rsidRPr="00B43AB7">
        <w:rPr>
          <w:color w:val="D4D4D4"/>
          <w:sz w:val="28"/>
          <w:szCs w:val="28"/>
        </w:rPr>
        <w:t>;</w:t>
      </w:r>
    </w:p>
    <w:p w14:paraId="6177C19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4A4B9ACC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</w:t>
      </w:r>
      <w:r w:rsidRPr="00B43AB7">
        <w:rPr>
          <w:color w:val="6A9955"/>
          <w:sz w:val="28"/>
          <w:szCs w:val="28"/>
        </w:rPr>
        <w:t>// Могойг зурж буй хэсгийг зурах функц</w:t>
      </w:r>
    </w:p>
    <w:p w14:paraId="517E5A2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draw</w:t>
      </w:r>
      <w:r w:rsidRPr="00B43AB7">
        <w:rPr>
          <w:color w:val="D4D4D4"/>
          <w:sz w:val="28"/>
          <w:szCs w:val="28"/>
        </w:rPr>
        <w:t xml:space="preserve"> = () </w:t>
      </w:r>
      <w:r w:rsidRPr="00B43AB7">
        <w:rPr>
          <w:color w:val="569CD6"/>
          <w:sz w:val="28"/>
          <w:szCs w:val="28"/>
        </w:rPr>
        <w:t>=&gt;</w:t>
      </w:r>
      <w:r w:rsidRPr="00B43AB7">
        <w:rPr>
          <w:color w:val="D4D4D4"/>
          <w:sz w:val="28"/>
          <w:szCs w:val="28"/>
        </w:rPr>
        <w:t xml:space="preserve"> {</w:t>
      </w:r>
    </w:p>
    <w:p w14:paraId="77546B8B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6A9955"/>
          <w:sz w:val="28"/>
          <w:szCs w:val="28"/>
        </w:rPr>
        <w:t xml:space="preserve">//Могойн бие </w:t>
      </w:r>
    </w:p>
    <w:p w14:paraId="7CAE9F3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fillStyle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CE9178"/>
          <w:sz w:val="28"/>
          <w:szCs w:val="28"/>
        </w:rPr>
        <w:t>"green"</w:t>
      </w:r>
      <w:r w:rsidRPr="00B43AB7">
        <w:rPr>
          <w:color w:val="D4D4D4"/>
          <w:sz w:val="28"/>
          <w:szCs w:val="28"/>
        </w:rPr>
        <w:t>;</w:t>
      </w:r>
    </w:p>
    <w:p w14:paraId="521FEF2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forEach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9CDCFE"/>
          <w:sz w:val="28"/>
          <w:szCs w:val="28"/>
        </w:rPr>
        <w:t>segment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=&gt;</w:t>
      </w:r>
      <w:r w:rsidRPr="00B43AB7">
        <w:rPr>
          <w:color w:val="D4D4D4"/>
          <w:sz w:val="28"/>
          <w:szCs w:val="28"/>
        </w:rPr>
        <w:t xml:space="preserve"> {</w:t>
      </w:r>
    </w:p>
    <w:p w14:paraId="2E269F1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fillRect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9CDCFE"/>
          <w:sz w:val="28"/>
          <w:szCs w:val="28"/>
        </w:rPr>
        <w:t>segment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9CDCFE"/>
          <w:sz w:val="28"/>
          <w:szCs w:val="28"/>
        </w:rPr>
        <w:t>segment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>);</w:t>
      </w:r>
    </w:p>
    <w:p w14:paraId="1AB1C26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strokeStyle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CE9178"/>
          <w:sz w:val="28"/>
          <w:szCs w:val="28"/>
        </w:rPr>
        <w:t>"black"</w:t>
      </w:r>
      <w:r w:rsidRPr="00B43AB7">
        <w:rPr>
          <w:color w:val="D4D4D4"/>
          <w:sz w:val="28"/>
          <w:szCs w:val="28"/>
        </w:rPr>
        <w:t xml:space="preserve">; </w:t>
      </w:r>
    </w:p>
    <w:p w14:paraId="307B676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strokeRect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9CDCFE"/>
          <w:sz w:val="28"/>
          <w:szCs w:val="28"/>
        </w:rPr>
        <w:t>segment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9CDCFE"/>
          <w:sz w:val="28"/>
          <w:szCs w:val="28"/>
        </w:rPr>
        <w:t>segment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); </w:t>
      </w:r>
    </w:p>
    <w:p w14:paraId="212F77BE" w14:textId="5518BB5C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});</w:t>
      </w:r>
    </w:p>
    <w:p w14:paraId="3511834C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6A9955"/>
          <w:sz w:val="28"/>
          <w:szCs w:val="28"/>
        </w:rPr>
        <w:t>// Могойн толгой</w:t>
      </w:r>
    </w:p>
    <w:p w14:paraId="7BE6DB3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fillStyle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CE9178"/>
          <w:sz w:val="28"/>
          <w:szCs w:val="28"/>
        </w:rPr>
        <w:t>"green"</w:t>
      </w:r>
      <w:r w:rsidRPr="00B43AB7">
        <w:rPr>
          <w:color w:val="D4D4D4"/>
          <w:sz w:val="28"/>
          <w:szCs w:val="28"/>
        </w:rPr>
        <w:t>;</w:t>
      </w:r>
    </w:p>
    <w:p w14:paraId="6273C5CF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beginPath</w:t>
      </w:r>
      <w:r w:rsidRPr="00B43AB7">
        <w:rPr>
          <w:color w:val="D4D4D4"/>
          <w:sz w:val="28"/>
          <w:szCs w:val="28"/>
        </w:rPr>
        <w:t>();</w:t>
      </w:r>
    </w:p>
    <w:p w14:paraId="0E787C54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arc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9CDCFE"/>
          <w:sz w:val="28"/>
          <w:szCs w:val="28"/>
        </w:rPr>
        <w:t>Math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PI</w:t>
      </w:r>
      <w:r w:rsidRPr="00B43AB7">
        <w:rPr>
          <w:color w:val="D4D4D4"/>
          <w:sz w:val="28"/>
          <w:szCs w:val="28"/>
        </w:rPr>
        <w:t>);</w:t>
      </w:r>
    </w:p>
    <w:p w14:paraId="3F466C18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fill</w:t>
      </w:r>
      <w:r w:rsidRPr="00B43AB7">
        <w:rPr>
          <w:color w:val="D4D4D4"/>
          <w:sz w:val="28"/>
          <w:szCs w:val="28"/>
        </w:rPr>
        <w:t>();</w:t>
      </w:r>
    </w:p>
    <w:p w14:paraId="0BADBCCC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strokeStyle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CE9178"/>
          <w:sz w:val="28"/>
          <w:szCs w:val="28"/>
        </w:rPr>
        <w:t>"black"</w:t>
      </w:r>
      <w:r w:rsidRPr="00B43AB7">
        <w:rPr>
          <w:color w:val="D4D4D4"/>
          <w:sz w:val="28"/>
          <w:szCs w:val="28"/>
        </w:rPr>
        <w:t xml:space="preserve">; </w:t>
      </w:r>
    </w:p>
    <w:p w14:paraId="23309D0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beginPath</w:t>
      </w:r>
      <w:r w:rsidRPr="00B43AB7">
        <w:rPr>
          <w:color w:val="D4D4D4"/>
          <w:sz w:val="28"/>
          <w:szCs w:val="28"/>
        </w:rPr>
        <w:t>();</w:t>
      </w:r>
    </w:p>
    <w:p w14:paraId="1B05C561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arc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9CDCFE"/>
          <w:sz w:val="28"/>
          <w:szCs w:val="28"/>
        </w:rPr>
        <w:t>Math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PI</w:t>
      </w:r>
      <w:r w:rsidRPr="00B43AB7">
        <w:rPr>
          <w:color w:val="D4D4D4"/>
          <w:sz w:val="28"/>
          <w:szCs w:val="28"/>
        </w:rPr>
        <w:t>);</w:t>
      </w:r>
    </w:p>
    <w:p w14:paraId="4771E2EB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stroke</w:t>
      </w:r>
      <w:r w:rsidRPr="00B43AB7">
        <w:rPr>
          <w:color w:val="D4D4D4"/>
          <w:sz w:val="28"/>
          <w:szCs w:val="28"/>
        </w:rPr>
        <w:t>();</w:t>
      </w:r>
    </w:p>
    <w:p w14:paraId="771B328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696F3B9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6A9955"/>
          <w:sz w:val="28"/>
          <w:szCs w:val="28"/>
        </w:rPr>
        <w:t>// Могойн нүд</w:t>
      </w:r>
    </w:p>
    <w:p w14:paraId="6B4EE18E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fillStyle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CE9178"/>
          <w:sz w:val="28"/>
          <w:szCs w:val="28"/>
        </w:rPr>
        <w:t>"black"</w:t>
      </w:r>
      <w:r w:rsidRPr="00B43AB7">
        <w:rPr>
          <w:color w:val="D4D4D4"/>
          <w:sz w:val="28"/>
          <w:szCs w:val="28"/>
        </w:rPr>
        <w:t>;</w:t>
      </w:r>
    </w:p>
    <w:p w14:paraId="4C2FF78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fillRect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3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4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8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8</w:t>
      </w:r>
      <w:r w:rsidRPr="00B43AB7">
        <w:rPr>
          <w:color w:val="D4D4D4"/>
          <w:sz w:val="28"/>
          <w:szCs w:val="28"/>
        </w:rPr>
        <w:t xml:space="preserve">); </w:t>
      </w:r>
    </w:p>
    <w:p w14:paraId="6737C218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fillRect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3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2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8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/ </w:t>
      </w:r>
      <w:r w:rsidRPr="00B43AB7">
        <w:rPr>
          <w:color w:val="B5CEA8"/>
          <w:sz w:val="28"/>
          <w:szCs w:val="28"/>
        </w:rPr>
        <w:t>8</w:t>
      </w:r>
      <w:r w:rsidRPr="00B43AB7">
        <w:rPr>
          <w:color w:val="D4D4D4"/>
          <w:sz w:val="28"/>
          <w:szCs w:val="28"/>
        </w:rPr>
        <w:t xml:space="preserve">); </w:t>
      </w:r>
    </w:p>
    <w:p w14:paraId="64257E37" w14:textId="171BACF4" w:rsidR="00FF195A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051935B6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 xml:space="preserve">//Могойн биеийг хөдөлгөж буй функц </w:t>
      </w:r>
    </w:p>
    <w:p w14:paraId="332E285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update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() {</w:t>
      </w:r>
    </w:p>
    <w:p w14:paraId="0CCD4A7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for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let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 xml:space="preserve"> &lt;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length</w:t>
      </w:r>
      <w:r w:rsidRPr="00B43AB7">
        <w:rPr>
          <w:color w:val="D4D4D4"/>
          <w:sz w:val="28"/>
          <w:szCs w:val="28"/>
        </w:rPr>
        <w:t xml:space="preserve"> -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>++) {</w:t>
      </w:r>
    </w:p>
    <w:p w14:paraId="3AADD8E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[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 xml:space="preserve">] =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[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 xml:space="preserve"> +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];</w:t>
      </w:r>
    </w:p>
    <w:p w14:paraId="105806C3" w14:textId="1BC6C178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1C080E8E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total</w:t>
      </w:r>
      <w:r w:rsidRPr="00B43AB7">
        <w:rPr>
          <w:color w:val="D4D4D4"/>
          <w:sz w:val="28"/>
          <w:szCs w:val="28"/>
        </w:rPr>
        <w:t xml:space="preserve"> &gt;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) {</w:t>
      </w:r>
    </w:p>
    <w:p w14:paraId="7C231B66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[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total</w:t>
      </w:r>
      <w:r w:rsidRPr="00B43AB7">
        <w:rPr>
          <w:color w:val="D4D4D4"/>
          <w:sz w:val="28"/>
          <w:szCs w:val="28"/>
        </w:rPr>
        <w:t xml:space="preserve"> -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 xml:space="preserve">] = { </w:t>
      </w:r>
      <w:r w:rsidRPr="00B43AB7">
        <w:rPr>
          <w:color w:val="9CDCFE"/>
          <w:sz w:val="28"/>
          <w:szCs w:val="28"/>
        </w:rPr>
        <w:t>x: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9CDCFE"/>
          <w:sz w:val="28"/>
          <w:szCs w:val="28"/>
        </w:rPr>
        <w:t>y: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};</w:t>
      </w:r>
    </w:p>
    <w:p w14:paraId="2DDAD759" w14:textId="53068D18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3F844CE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6A9955"/>
          <w:sz w:val="28"/>
          <w:szCs w:val="28"/>
        </w:rPr>
        <w:t>//Могойг хөдөлгөж буй хэсэг</w:t>
      </w:r>
    </w:p>
    <w:p w14:paraId="5186C5AE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+=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>;</w:t>
      </w:r>
    </w:p>
    <w:p w14:paraId="3F9C4820" w14:textId="3D5FADF5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+=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>;</w:t>
      </w:r>
    </w:p>
    <w:p w14:paraId="6987BB1B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6A9955"/>
          <w:sz w:val="28"/>
          <w:szCs w:val="28"/>
        </w:rPr>
        <w:t>// canvas хүрээ</w:t>
      </w:r>
    </w:p>
    <w:p w14:paraId="1721DF9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&gt;=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width</w:t>
      </w:r>
      <w:r w:rsidRPr="00B43AB7">
        <w:rPr>
          <w:color w:val="D4D4D4"/>
          <w:sz w:val="28"/>
          <w:szCs w:val="28"/>
        </w:rPr>
        <w:t>) {</w:t>
      </w:r>
    </w:p>
    <w:p w14:paraId="098B6319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4365753F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264FD07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lastRenderedPageBreak/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&gt;=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height</w:t>
      </w:r>
      <w:r w:rsidRPr="00B43AB7">
        <w:rPr>
          <w:color w:val="D4D4D4"/>
          <w:sz w:val="28"/>
          <w:szCs w:val="28"/>
        </w:rPr>
        <w:t>) {</w:t>
      </w:r>
    </w:p>
    <w:p w14:paraId="5EFC8818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18FDE30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5EFB4301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&lt;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) {</w:t>
      </w:r>
    </w:p>
    <w:p w14:paraId="684677CB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width</w:t>
      </w:r>
      <w:r w:rsidRPr="00B43AB7">
        <w:rPr>
          <w:color w:val="D4D4D4"/>
          <w:sz w:val="28"/>
          <w:szCs w:val="28"/>
        </w:rPr>
        <w:t xml:space="preserve"> -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>;</w:t>
      </w:r>
    </w:p>
    <w:p w14:paraId="726E9F4E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18E2572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&lt;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) {</w:t>
      </w:r>
    </w:p>
    <w:p w14:paraId="3E35D7D2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canvas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height</w:t>
      </w:r>
      <w:r w:rsidRPr="00B43AB7">
        <w:rPr>
          <w:color w:val="D4D4D4"/>
          <w:sz w:val="28"/>
          <w:szCs w:val="28"/>
        </w:rPr>
        <w:t xml:space="preserve"> -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>;</w:t>
      </w:r>
    </w:p>
    <w:p w14:paraId="32A561AA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63D24F83" w14:textId="1AA15A7C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16413639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Могойн чиглэллийг өөрчилж буй функц</w:t>
      </w:r>
    </w:p>
    <w:p w14:paraId="5EC9F62E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changeDirection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9CDCFE"/>
          <w:sz w:val="28"/>
          <w:szCs w:val="28"/>
        </w:rPr>
        <w:t>direction</w:t>
      </w:r>
      <w:r w:rsidRPr="00B43AB7">
        <w:rPr>
          <w:color w:val="D4D4D4"/>
          <w:sz w:val="28"/>
          <w:szCs w:val="28"/>
        </w:rPr>
        <w:t>) {</w:t>
      </w:r>
    </w:p>
    <w:p w14:paraId="04F63BE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switch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9CDCFE"/>
          <w:sz w:val="28"/>
          <w:szCs w:val="28"/>
        </w:rPr>
        <w:t>direction</w:t>
      </w:r>
      <w:r w:rsidRPr="00B43AB7">
        <w:rPr>
          <w:color w:val="D4D4D4"/>
          <w:sz w:val="28"/>
          <w:szCs w:val="28"/>
        </w:rPr>
        <w:t>) {</w:t>
      </w:r>
    </w:p>
    <w:p w14:paraId="7563A8D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C586C0"/>
          <w:sz w:val="28"/>
          <w:szCs w:val="28"/>
        </w:rPr>
        <w:t>case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CE9178"/>
          <w:sz w:val="28"/>
          <w:szCs w:val="28"/>
        </w:rPr>
        <w:t>'w'</w:t>
      </w:r>
      <w:r w:rsidRPr="00B43AB7">
        <w:rPr>
          <w:color w:val="D4D4D4"/>
          <w:sz w:val="28"/>
          <w:szCs w:val="28"/>
        </w:rPr>
        <w:t>:</w:t>
      </w:r>
    </w:p>
    <w:p w14:paraId="0B50F6E2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!==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) {</w:t>
      </w:r>
    </w:p>
    <w:p w14:paraId="3C1BE73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1580E0ED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= -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;</w:t>
      </w:r>
    </w:p>
    <w:p w14:paraId="0C41985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    }</w:t>
      </w:r>
    </w:p>
    <w:p w14:paraId="4B7D72C8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break</w:t>
      </w:r>
      <w:r w:rsidRPr="00B43AB7">
        <w:rPr>
          <w:color w:val="D4D4D4"/>
          <w:sz w:val="28"/>
          <w:szCs w:val="28"/>
        </w:rPr>
        <w:t>;</w:t>
      </w:r>
    </w:p>
    <w:p w14:paraId="7F794024" w14:textId="3B190FA7" w:rsidR="00254F06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C586C0"/>
          <w:sz w:val="28"/>
          <w:szCs w:val="28"/>
        </w:rPr>
        <w:t>case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CE9178"/>
          <w:sz w:val="28"/>
          <w:szCs w:val="28"/>
        </w:rPr>
        <w:t>'s'</w:t>
      </w:r>
      <w:r w:rsidRPr="00B43AB7">
        <w:rPr>
          <w:color w:val="D4D4D4"/>
          <w:sz w:val="28"/>
          <w:szCs w:val="28"/>
        </w:rPr>
        <w:t>:</w:t>
      </w:r>
    </w:p>
    <w:p w14:paraId="45042B80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!== -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) {</w:t>
      </w:r>
    </w:p>
    <w:p w14:paraId="4C059C66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0E4DD92A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;</w:t>
      </w:r>
    </w:p>
    <w:p w14:paraId="5B90C725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    }</w:t>
      </w:r>
    </w:p>
    <w:p w14:paraId="5C34BAB2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break</w:t>
      </w:r>
      <w:r w:rsidRPr="00B43AB7">
        <w:rPr>
          <w:color w:val="D4D4D4"/>
          <w:sz w:val="28"/>
          <w:szCs w:val="28"/>
        </w:rPr>
        <w:t>;</w:t>
      </w:r>
    </w:p>
    <w:p w14:paraId="6DEB19D9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C586C0"/>
          <w:sz w:val="28"/>
          <w:szCs w:val="28"/>
        </w:rPr>
        <w:t>case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CE9178"/>
          <w:sz w:val="28"/>
          <w:szCs w:val="28"/>
        </w:rPr>
        <w:t>'a'</w:t>
      </w:r>
      <w:r w:rsidRPr="00B43AB7">
        <w:rPr>
          <w:color w:val="D4D4D4"/>
          <w:sz w:val="28"/>
          <w:szCs w:val="28"/>
        </w:rPr>
        <w:t>:</w:t>
      </w:r>
    </w:p>
    <w:p w14:paraId="6F4B9C34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!==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) {</w:t>
      </w:r>
    </w:p>
    <w:p w14:paraId="42B47931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= -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;</w:t>
      </w:r>
    </w:p>
    <w:p w14:paraId="209A21D9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54113B8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    }</w:t>
      </w:r>
    </w:p>
    <w:p w14:paraId="34257EA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break</w:t>
      </w:r>
      <w:r w:rsidRPr="00B43AB7">
        <w:rPr>
          <w:color w:val="D4D4D4"/>
          <w:sz w:val="28"/>
          <w:szCs w:val="28"/>
        </w:rPr>
        <w:t>;</w:t>
      </w:r>
    </w:p>
    <w:p w14:paraId="1D780FD4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C586C0"/>
          <w:sz w:val="28"/>
          <w:szCs w:val="28"/>
        </w:rPr>
        <w:t>case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CE9178"/>
          <w:sz w:val="28"/>
          <w:szCs w:val="28"/>
        </w:rPr>
        <w:t>'d'</w:t>
      </w:r>
      <w:r w:rsidRPr="00B43AB7">
        <w:rPr>
          <w:color w:val="D4D4D4"/>
          <w:sz w:val="28"/>
          <w:szCs w:val="28"/>
        </w:rPr>
        <w:t>:</w:t>
      </w:r>
    </w:p>
    <w:p w14:paraId="2203FEFA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!== -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) {</w:t>
      </w:r>
    </w:p>
    <w:p w14:paraId="0E5970D3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 * </w:t>
      </w:r>
      <w:r w:rsidRPr="00B43AB7">
        <w:rPr>
          <w:color w:val="B5CEA8"/>
          <w:sz w:val="28"/>
          <w:szCs w:val="28"/>
        </w:rPr>
        <w:t>1</w:t>
      </w:r>
      <w:r w:rsidRPr="00B43AB7">
        <w:rPr>
          <w:color w:val="D4D4D4"/>
          <w:sz w:val="28"/>
          <w:szCs w:val="28"/>
        </w:rPr>
        <w:t>;</w:t>
      </w:r>
    </w:p>
    <w:p w14:paraId="184A0461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ySpeed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6A96B9C7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    }</w:t>
      </w:r>
    </w:p>
    <w:p w14:paraId="3361FE81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C586C0"/>
          <w:sz w:val="28"/>
          <w:szCs w:val="28"/>
        </w:rPr>
        <w:t>break</w:t>
      </w:r>
      <w:r w:rsidRPr="00B43AB7">
        <w:rPr>
          <w:color w:val="D4D4D4"/>
          <w:sz w:val="28"/>
          <w:szCs w:val="28"/>
        </w:rPr>
        <w:t>;</w:t>
      </w:r>
    </w:p>
    <w:p w14:paraId="516D7454" w14:textId="77777777" w:rsidR="00BC1FD8" w:rsidRPr="00B43AB7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7F2A6322" w14:textId="1829FA47" w:rsidR="00BD3681" w:rsidRDefault="00BC1FD8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78728B7F" w14:textId="77777777" w:rsidR="00BD3681" w:rsidRPr="00B43AB7" w:rsidRDefault="00BD3681" w:rsidP="00BC1FD8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2EF0D341" w14:textId="77777777" w:rsidR="00254F06" w:rsidRDefault="00254F06" w:rsidP="00ED7433">
      <w:pPr>
        <w:rPr>
          <w:sz w:val="28"/>
          <w:szCs w:val="28"/>
        </w:rPr>
      </w:pPr>
    </w:p>
    <w:p w14:paraId="5D71FE27" w14:textId="77777777" w:rsidR="00254F06" w:rsidRDefault="00254F06" w:rsidP="00ED7433">
      <w:pPr>
        <w:rPr>
          <w:sz w:val="28"/>
          <w:szCs w:val="28"/>
        </w:rPr>
      </w:pPr>
    </w:p>
    <w:p w14:paraId="6CAFA419" w14:textId="67E52965" w:rsidR="00C9127D" w:rsidRDefault="00BD3681" w:rsidP="00ED743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Энэ хэсэгт жимс идэх үед оноо болон сүүлийн уртыг нэмэгдүүл</w:t>
      </w:r>
      <w:r w:rsidR="00254F06">
        <w:rPr>
          <w:sz w:val="28"/>
          <w:szCs w:val="28"/>
        </w:rPr>
        <w:t>нэ.</w:t>
      </w:r>
    </w:p>
    <w:p w14:paraId="49D660F7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Могойн жимс идэх болон оноог нэмэгдүүлж буй хэсэг</w:t>
      </w:r>
    </w:p>
    <w:p w14:paraId="4052B69A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eat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9CDCFE"/>
          <w:sz w:val="28"/>
          <w:szCs w:val="28"/>
        </w:rPr>
        <w:t>fruit</w:t>
      </w:r>
      <w:r w:rsidRPr="00B43AB7">
        <w:rPr>
          <w:color w:val="D4D4D4"/>
          <w:sz w:val="28"/>
          <w:szCs w:val="28"/>
        </w:rPr>
        <w:t>) {</w:t>
      </w:r>
    </w:p>
    <w:p w14:paraId="403407BD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=== </w:t>
      </w:r>
      <w:r w:rsidRPr="00B43AB7">
        <w:rPr>
          <w:color w:val="9CDCFE"/>
          <w:sz w:val="28"/>
          <w:szCs w:val="28"/>
        </w:rPr>
        <w:t>fruit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&amp;&amp;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=== </w:t>
      </w:r>
      <w:r w:rsidRPr="00B43AB7">
        <w:rPr>
          <w:color w:val="9CDCFE"/>
          <w:sz w:val="28"/>
          <w:szCs w:val="28"/>
        </w:rPr>
        <w:t>fruit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>) {</w:t>
      </w:r>
    </w:p>
    <w:p w14:paraId="2719B6AD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total</w:t>
      </w:r>
      <w:r w:rsidRPr="00B43AB7">
        <w:rPr>
          <w:color w:val="D4D4D4"/>
          <w:sz w:val="28"/>
          <w:szCs w:val="28"/>
        </w:rPr>
        <w:t>++;</w:t>
      </w:r>
    </w:p>
    <w:p w14:paraId="2081DC99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9CDCFE"/>
          <w:sz w:val="28"/>
          <w:szCs w:val="28"/>
        </w:rPr>
        <w:t>Score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4EC9B0"/>
          <w:sz w:val="28"/>
          <w:szCs w:val="28"/>
        </w:rPr>
        <w:t>updatePoints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total</w:t>
      </w:r>
      <w:r w:rsidRPr="00B43AB7">
        <w:rPr>
          <w:color w:val="D4D4D4"/>
          <w:sz w:val="28"/>
          <w:szCs w:val="28"/>
        </w:rPr>
        <w:t>);</w:t>
      </w:r>
    </w:p>
    <w:p w14:paraId="30F89394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9CDCFE"/>
          <w:sz w:val="28"/>
          <w:szCs w:val="28"/>
        </w:rPr>
        <w:t>Score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4EC9B0"/>
          <w:sz w:val="28"/>
          <w:szCs w:val="28"/>
        </w:rPr>
        <w:t>updateMaxPoints</w:t>
      </w:r>
      <w:r w:rsidRPr="00B43AB7">
        <w:rPr>
          <w:color w:val="D4D4D4"/>
          <w:sz w:val="28"/>
          <w:szCs w:val="28"/>
        </w:rPr>
        <w:t>();</w:t>
      </w:r>
    </w:p>
    <w:p w14:paraId="4B425EDF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C586C0"/>
          <w:sz w:val="28"/>
          <w:szCs w:val="28"/>
        </w:rPr>
        <w:t>return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true</w:t>
      </w:r>
      <w:r w:rsidRPr="00B43AB7">
        <w:rPr>
          <w:color w:val="D4D4D4"/>
          <w:sz w:val="28"/>
          <w:szCs w:val="28"/>
        </w:rPr>
        <w:t>;</w:t>
      </w:r>
    </w:p>
    <w:p w14:paraId="4C3E5D23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0F87F689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return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569CD6"/>
          <w:sz w:val="28"/>
          <w:szCs w:val="28"/>
        </w:rPr>
        <w:t>false</w:t>
      </w:r>
      <w:r w:rsidRPr="00B43AB7">
        <w:rPr>
          <w:color w:val="D4D4D4"/>
          <w:sz w:val="28"/>
          <w:szCs w:val="28"/>
        </w:rPr>
        <w:t>;</w:t>
      </w:r>
    </w:p>
    <w:p w14:paraId="05004CC1" w14:textId="792FFEAC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778D4C38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Могойг өөрийн сүүлийг мөргөх үюд  хийгдэх үйлдэл</w:t>
      </w:r>
    </w:p>
    <w:p w14:paraId="02B204D2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checkCollision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() {</w:t>
      </w:r>
    </w:p>
    <w:p w14:paraId="026FA52A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C586C0"/>
          <w:sz w:val="28"/>
          <w:szCs w:val="28"/>
        </w:rPr>
        <w:t>for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let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 xml:space="preserve"> &lt;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length</w:t>
      </w:r>
      <w:r w:rsidRPr="00B43AB7">
        <w:rPr>
          <w:color w:val="D4D4D4"/>
          <w:sz w:val="28"/>
          <w:szCs w:val="28"/>
        </w:rPr>
        <w:t xml:space="preserve">; 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>++) {</w:t>
      </w:r>
    </w:p>
    <w:p w14:paraId="101FEA92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</w:t>
      </w:r>
      <w:r w:rsidRPr="00B43AB7">
        <w:rPr>
          <w:color w:val="C586C0"/>
          <w:sz w:val="28"/>
          <w:szCs w:val="28"/>
        </w:rPr>
        <w:t>if</w:t>
      </w:r>
      <w:r w:rsidRPr="00B43AB7">
        <w:rPr>
          <w:color w:val="D4D4D4"/>
          <w:sz w:val="28"/>
          <w:szCs w:val="28"/>
        </w:rPr>
        <w:t xml:space="preserve"> (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===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[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>].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&amp;&amp;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===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>[</w:t>
      </w:r>
      <w:r w:rsidRPr="00B43AB7">
        <w:rPr>
          <w:color w:val="9CDCFE"/>
          <w:sz w:val="28"/>
          <w:szCs w:val="28"/>
        </w:rPr>
        <w:t>i</w:t>
      </w:r>
      <w:r w:rsidRPr="00B43AB7">
        <w:rPr>
          <w:color w:val="D4D4D4"/>
          <w:sz w:val="28"/>
          <w:szCs w:val="28"/>
        </w:rPr>
        <w:t>].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>) {</w:t>
      </w:r>
    </w:p>
    <w:p w14:paraId="337690E4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6A9955"/>
          <w:sz w:val="28"/>
          <w:szCs w:val="28"/>
        </w:rPr>
        <w:t>// Оноо болон могойн уртыг 0 болгож буй хэсэг</w:t>
      </w:r>
    </w:p>
    <w:p w14:paraId="66A15356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total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5606F012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tail</w:t>
      </w:r>
      <w:r w:rsidRPr="00B43AB7">
        <w:rPr>
          <w:color w:val="D4D4D4"/>
          <w:sz w:val="28"/>
          <w:szCs w:val="28"/>
        </w:rPr>
        <w:t xml:space="preserve"> = [];</w:t>
      </w:r>
    </w:p>
    <w:p w14:paraId="6334B69B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9CDCFE"/>
          <w:sz w:val="28"/>
          <w:szCs w:val="28"/>
        </w:rPr>
        <w:t>Score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4EC9B0"/>
          <w:sz w:val="28"/>
          <w:szCs w:val="28"/>
        </w:rPr>
        <w:t>resetPoints</w:t>
      </w:r>
      <w:r w:rsidRPr="00B43AB7">
        <w:rPr>
          <w:color w:val="D4D4D4"/>
          <w:sz w:val="28"/>
          <w:szCs w:val="28"/>
        </w:rPr>
        <w:t>();</w:t>
      </w:r>
    </w:p>
    <w:p w14:paraId="784E50DD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6F813873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B5CEA8"/>
          <w:sz w:val="28"/>
          <w:szCs w:val="28"/>
        </w:rPr>
        <w:t>0</w:t>
      </w:r>
      <w:r w:rsidRPr="00B43AB7">
        <w:rPr>
          <w:color w:val="D4D4D4"/>
          <w:sz w:val="28"/>
          <w:szCs w:val="28"/>
        </w:rPr>
        <w:t>;</w:t>
      </w:r>
    </w:p>
    <w:p w14:paraId="4B5F91E2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  }</w:t>
      </w:r>
    </w:p>
    <w:p w14:paraId="2C6C598E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  }</w:t>
      </w:r>
    </w:p>
    <w:p w14:paraId="53B456E1" w14:textId="77777777" w:rsidR="00BD3681" w:rsidRPr="00B43AB7" w:rsidRDefault="00BD3681" w:rsidP="00BD368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16440090" w14:textId="77777777" w:rsidR="00BD3681" w:rsidRPr="00B43AB7" w:rsidRDefault="00BD3681" w:rsidP="00ED7433">
      <w:pPr>
        <w:rPr>
          <w:sz w:val="28"/>
          <w:szCs w:val="28"/>
        </w:rPr>
      </w:pPr>
    </w:p>
    <w:p w14:paraId="35540195" w14:textId="68878168" w:rsidR="00C9127D" w:rsidRPr="00254F06" w:rsidRDefault="00254F06">
      <w:pPr>
        <w:spacing w:line="240" w:lineRule="auto"/>
        <w:jc w:val="left"/>
        <w:rPr>
          <w:sz w:val="28"/>
          <w:szCs w:val="28"/>
          <w:lang w:val="mn-MN"/>
        </w:rPr>
      </w:pPr>
      <w:r>
        <w:rPr>
          <w:sz w:val="28"/>
          <w:szCs w:val="28"/>
        </w:rPr>
        <w:t>Энэ фукц нь жимсийг дуудан байршлыг нь random-</w:t>
      </w:r>
      <w:r>
        <w:rPr>
          <w:sz w:val="28"/>
          <w:szCs w:val="28"/>
          <w:lang w:val="mn-MN"/>
        </w:rPr>
        <w:t>оор сонгодог байна</w:t>
      </w:r>
    </w:p>
    <w:p w14:paraId="09880A59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6A9955"/>
          <w:sz w:val="28"/>
          <w:szCs w:val="28"/>
        </w:rPr>
        <w:t>// Жимс зурж буй функц</w:t>
      </w:r>
    </w:p>
    <w:p w14:paraId="4301B52D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EC9B0"/>
          <w:sz w:val="28"/>
          <w:szCs w:val="28"/>
        </w:rPr>
        <w:t>Fruit</w:t>
      </w:r>
      <w:r w:rsidRPr="00B43AB7">
        <w:rPr>
          <w:color w:val="D4D4D4"/>
          <w:sz w:val="28"/>
          <w:szCs w:val="28"/>
        </w:rPr>
        <w:t>() {</w:t>
      </w:r>
    </w:p>
    <w:p w14:paraId="339045B5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; </w:t>
      </w:r>
    </w:p>
    <w:p w14:paraId="40CEF9BC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; </w:t>
      </w:r>
    </w:p>
    <w:p w14:paraId="5F4F77FD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const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FC1FF"/>
          <w:sz w:val="28"/>
          <w:szCs w:val="28"/>
        </w:rPr>
        <w:t>fruitImage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new</w:t>
      </w:r>
      <w:r w:rsidRPr="00B43AB7">
        <w:rPr>
          <w:color w:val="D4D4D4"/>
          <w:sz w:val="28"/>
          <w:szCs w:val="28"/>
        </w:rPr>
        <w:t xml:space="preserve"> </w:t>
      </w:r>
      <w:r w:rsidRPr="00B43AB7">
        <w:rPr>
          <w:color w:val="4EC9B0"/>
          <w:sz w:val="28"/>
          <w:szCs w:val="28"/>
        </w:rPr>
        <w:t>Image</w:t>
      </w:r>
      <w:r w:rsidRPr="00B43AB7">
        <w:rPr>
          <w:color w:val="D4D4D4"/>
          <w:sz w:val="28"/>
          <w:szCs w:val="28"/>
        </w:rPr>
        <w:t xml:space="preserve">(); </w:t>
      </w:r>
    </w:p>
    <w:p w14:paraId="06BB04D2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4FC1FF"/>
          <w:sz w:val="28"/>
          <w:szCs w:val="28"/>
        </w:rPr>
        <w:t>fruitImage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src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CE9178"/>
          <w:sz w:val="28"/>
          <w:szCs w:val="28"/>
        </w:rPr>
        <w:t>'apple.png'</w:t>
      </w:r>
      <w:r w:rsidRPr="00B43AB7">
        <w:rPr>
          <w:color w:val="D4D4D4"/>
          <w:sz w:val="28"/>
          <w:szCs w:val="28"/>
        </w:rPr>
        <w:t>;</w:t>
      </w:r>
    </w:p>
    <w:p w14:paraId="4FB4B2F2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6241D2C4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6A9955"/>
          <w:sz w:val="28"/>
          <w:szCs w:val="28"/>
        </w:rPr>
        <w:t>// Жимсийн байршлыг random-оор байрлуулж буй функц</w:t>
      </w:r>
    </w:p>
    <w:p w14:paraId="123F95C7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pickLocation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() {</w:t>
      </w:r>
    </w:p>
    <w:p w14:paraId="2C61AE57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 = (</w:t>
      </w:r>
      <w:r w:rsidRPr="00B43AB7">
        <w:rPr>
          <w:color w:val="9CDCFE"/>
          <w:sz w:val="28"/>
          <w:szCs w:val="28"/>
        </w:rPr>
        <w:t>Math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floor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9CDCFE"/>
          <w:sz w:val="28"/>
          <w:szCs w:val="28"/>
        </w:rPr>
        <w:t>Math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random</w:t>
      </w:r>
      <w:r w:rsidRPr="00B43AB7">
        <w:rPr>
          <w:color w:val="D4D4D4"/>
          <w:sz w:val="28"/>
          <w:szCs w:val="28"/>
        </w:rPr>
        <w:t xml:space="preserve">() * </w:t>
      </w:r>
      <w:r w:rsidRPr="00B43AB7">
        <w:rPr>
          <w:color w:val="4FC1FF"/>
          <w:sz w:val="28"/>
          <w:szCs w:val="28"/>
        </w:rPr>
        <w:t>columns</w:t>
      </w:r>
      <w:r w:rsidRPr="00B43AB7">
        <w:rPr>
          <w:color w:val="D4D4D4"/>
          <w:sz w:val="28"/>
          <w:szCs w:val="28"/>
        </w:rPr>
        <w:t xml:space="preserve">)) *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>;</w:t>
      </w:r>
    </w:p>
    <w:p w14:paraId="3A69F82D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 = (</w:t>
      </w:r>
      <w:r w:rsidRPr="00B43AB7">
        <w:rPr>
          <w:color w:val="9CDCFE"/>
          <w:sz w:val="28"/>
          <w:szCs w:val="28"/>
        </w:rPr>
        <w:t>Math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floor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9CDCFE"/>
          <w:sz w:val="28"/>
          <w:szCs w:val="28"/>
        </w:rPr>
        <w:t>Math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random</w:t>
      </w:r>
      <w:r w:rsidRPr="00B43AB7">
        <w:rPr>
          <w:color w:val="D4D4D4"/>
          <w:sz w:val="28"/>
          <w:szCs w:val="28"/>
        </w:rPr>
        <w:t xml:space="preserve">() * </w:t>
      </w:r>
      <w:r w:rsidRPr="00B43AB7">
        <w:rPr>
          <w:color w:val="4FC1FF"/>
          <w:sz w:val="28"/>
          <w:szCs w:val="28"/>
        </w:rPr>
        <w:t>rows</w:t>
      </w:r>
      <w:r w:rsidRPr="00B43AB7">
        <w:rPr>
          <w:color w:val="D4D4D4"/>
          <w:sz w:val="28"/>
          <w:szCs w:val="28"/>
        </w:rPr>
        <w:t xml:space="preserve">)) *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>;</w:t>
      </w:r>
    </w:p>
    <w:p w14:paraId="0E62B583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7BDA09ED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draw</w:t>
      </w:r>
      <w:r w:rsidRPr="00B43AB7">
        <w:rPr>
          <w:color w:val="D4D4D4"/>
          <w:sz w:val="28"/>
          <w:szCs w:val="28"/>
        </w:rPr>
        <w:t xml:space="preserve"> = </w:t>
      </w:r>
      <w:r w:rsidRPr="00B43AB7">
        <w:rPr>
          <w:color w:val="569CD6"/>
          <w:sz w:val="28"/>
          <w:szCs w:val="28"/>
        </w:rPr>
        <w:t>function</w:t>
      </w:r>
      <w:r w:rsidRPr="00B43AB7">
        <w:rPr>
          <w:color w:val="D4D4D4"/>
          <w:sz w:val="28"/>
          <w:szCs w:val="28"/>
        </w:rPr>
        <w:t xml:space="preserve"> () {</w:t>
      </w:r>
    </w:p>
    <w:p w14:paraId="76BBB0CC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 xml:space="preserve">    </w:t>
      </w:r>
      <w:r w:rsidRPr="00B43AB7">
        <w:rPr>
          <w:color w:val="4FC1FF"/>
          <w:sz w:val="28"/>
          <w:szCs w:val="28"/>
        </w:rPr>
        <w:t>ctx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DCDCAA"/>
          <w:sz w:val="28"/>
          <w:szCs w:val="28"/>
        </w:rPr>
        <w:t>drawImage</w:t>
      </w:r>
      <w:r w:rsidRPr="00B43AB7">
        <w:rPr>
          <w:color w:val="D4D4D4"/>
          <w:sz w:val="28"/>
          <w:szCs w:val="28"/>
        </w:rPr>
        <w:t>(</w:t>
      </w:r>
      <w:r w:rsidRPr="00B43AB7">
        <w:rPr>
          <w:color w:val="4FC1FF"/>
          <w:sz w:val="28"/>
          <w:szCs w:val="28"/>
        </w:rPr>
        <w:t>fruitImage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x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569CD6"/>
          <w:sz w:val="28"/>
          <w:szCs w:val="28"/>
        </w:rPr>
        <w:t>this</w:t>
      </w:r>
      <w:r w:rsidRPr="00B43AB7">
        <w:rPr>
          <w:color w:val="D4D4D4"/>
          <w:sz w:val="28"/>
          <w:szCs w:val="28"/>
        </w:rPr>
        <w:t>.</w:t>
      </w:r>
      <w:r w:rsidRPr="00B43AB7">
        <w:rPr>
          <w:color w:val="9CDCFE"/>
          <w:sz w:val="28"/>
          <w:szCs w:val="28"/>
        </w:rPr>
        <w:t>y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 xml:space="preserve">, </w:t>
      </w:r>
      <w:r w:rsidRPr="00B43AB7">
        <w:rPr>
          <w:color w:val="4FC1FF"/>
          <w:sz w:val="28"/>
          <w:szCs w:val="28"/>
        </w:rPr>
        <w:t>scale</w:t>
      </w:r>
      <w:r w:rsidRPr="00B43AB7">
        <w:rPr>
          <w:color w:val="D4D4D4"/>
          <w:sz w:val="28"/>
          <w:szCs w:val="28"/>
        </w:rPr>
        <w:t>);</w:t>
      </w:r>
    </w:p>
    <w:p w14:paraId="197A6AF0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  };</w:t>
      </w:r>
    </w:p>
    <w:p w14:paraId="0865312A" w14:textId="77777777" w:rsidR="00C9127D" w:rsidRPr="00B43AB7" w:rsidRDefault="00C9127D" w:rsidP="00C9127D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D4D4D4"/>
          <w:sz w:val="28"/>
          <w:szCs w:val="28"/>
        </w:rPr>
        <w:t>}</w:t>
      </w:r>
    </w:p>
    <w:p w14:paraId="0C854B0C" w14:textId="67981A31" w:rsidR="00254F06" w:rsidRPr="00B43AB7" w:rsidRDefault="00254F06">
      <w:pPr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Энэ хэсэг нь тоглоомыг эхлүүлэх, зогсоох болон  </w:t>
      </w:r>
      <w:r>
        <w:rPr>
          <w:sz w:val="28"/>
          <w:szCs w:val="28"/>
        </w:rPr>
        <w:t>жимсий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 байршлыг нь random-</w:t>
      </w:r>
      <w:r>
        <w:rPr>
          <w:sz w:val="28"/>
          <w:szCs w:val="28"/>
          <w:lang w:val="mn-MN"/>
        </w:rPr>
        <w:t>оор сонго</w:t>
      </w:r>
      <w:r>
        <w:rPr>
          <w:sz w:val="28"/>
          <w:szCs w:val="28"/>
          <w:lang w:val="mn-MN"/>
        </w:rPr>
        <w:t>ж</w:t>
      </w:r>
      <w:r>
        <w:rPr>
          <w:sz w:val="28"/>
          <w:szCs w:val="28"/>
          <w:lang w:val="mn-MN"/>
        </w:rPr>
        <w:t xml:space="preserve"> бай</w:t>
      </w:r>
      <w:r>
        <w:rPr>
          <w:sz w:val="28"/>
          <w:szCs w:val="28"/>
          <w:lang w:val="mn-MN"/>
        </w:rPr>
        <w:t>гаа фукцыг дуудаж буй хэсэг юм.</w:t>
      </w:r>
    </w:p>
    <w:p w14:paraId="5EF7D0D4" w14:textId="77777777" w:rsidR="00543441" w:rsidRPr="00B43AB7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B43AB7">
        <w:rPr>
          <w:color w:val="6A9955"/>
          <w:sz w:val="28"/>
          <w:szCs w:val="28"/>
        </w:rPr>
        <w:t>// Тохируулах функц: Тоглоомыг эхлүүлнэ</w:t>
      </w:r>
    </w:p>
    <w:p w14:paraId="6413324D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>(</w:t>
      </w:r>
      <w:r w:rsidRPr="00254F06">
        <w:rPr>
          <w:color w:val="569CD6"/>
          <w:sz w:val="28"/>
          <w:szCs w:val="28"/>
        </w:rPr>
        <w:t>function</w:t>
      </w:r>
      <w:r w:rsidRPr="00254F06">
        <w:rPr>
          <w:color w:val="D4D4D4"/>
          <w:sz w:val="28"/>
          <w:szCs w:val="28"/>
        </w:rPr>
        <w:t xml:space="preserve"> </w:t>
      </w:r>
      <w:r w:rsidRPr="00254F06">
        <w:rPr>
          <w:color w:val="DCDCAA"/>
          <w:sz w:val="28"/>
          <w:szCs w:val="28"/>
        </w:rPr>
        <w:t>setup</w:t>
      </w:r>
      <w:r w:rsidRPr="00254F06">
        <w:rPr>
          <w:color w:val="D4D4D4"/>
          <w:sz w:val="28"/>
          <w:szCs w:val="28"/>
        </w:rPr>
        <w:t>() {</w:t>
      </w:r>
    </w:p>
    <w:p w14:paraId="4F7D9348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</w:t>
      </w:r>
      <w:r w:rsidRPr="00254F06">
        <w:rPr>
          <w:color w:val="9CDCFE"/>
          <w:sz w:val="28"/>
          <w:szCs w:val="28"/>
        </w:rPr>
        <w:t>snake</w:t>
      </w:r>
      <w:r w:rsidRPr="00254F06">
        <w:rPr>
          <w:color w:val="D4D4D4"/>
          <w:sz w:val="28"/>
          <w:szCs w:val="28"/>
        </w:rPr>
        <w:t xml:space="preserve"> = </w:t>
      </w:r>
      <w:r w:rsidRPr="00254F06">
        <w:rPr>
          <w:color w:val="569CD6"/>
          <w:sz w:val="28"/>
          <w:szCs w:val="28"/>
        </w:rPr>
        <w:t>new</w:t>
      </w:r>
      <w:r w:rsidRPr="00254F06">
        <w:rPr>
          <w:color w:val="D4D4D4"/>
          <w:sz w:val="28"/>
          <w:szCs w:val="28"/>
        </w:rPr>
        <w:t xml:space="preserve"> </w:t>
      </w:r>
      <w:r w:rsidRPr="00254F06">
        <w:rPr>
          <w:color w:val="4EC9B0"/>
          <w:sz w:val="28"/>
          <w:szCs w:val="28"/>
        </w:rPr>
        <w:t>Snake</w:t>
      </w:r>
      <w:r w:rsidRPr="00254F06">
        <w:rPr>
          <w:color w:val="D4D4D4"/>
          <w:sz w:val="28"/>
          <w:szCs w:val="28"/>
        </w:rPr>
        <w:t xml:space="preserve">(); </w:t>
      </w:r>
    </w:p>
    <w:p w14:paraId="1F880CCC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</w:t>
      </w:r>
      <w:r w:rsidRPr="00254F06">
        <w:rPr>
          <w:color w:val="9CDCFE"/>
          <w:sz w:val="28"/>
          <w:szCs w:val="28"/>
        </w:rPr>
        <w:t>fruit</w:t>
      </w:r>
      <w:r w:rsidRPr="00254F06">
        <w:rPr>
          <w:color w:val="D4D4D4"/>
          <w:sz w:val="28"/>
          <w:szCs w:val="28"/>
        </w:rPr>
        <w:t xml:space="preserve"> = </w:t>
      </w:r>
      <w:r w:rsidRPr="00254F06">
        <w:rPr>
          <w:color w:val="569CD6"/>
          <w:sz w:val="28"/>
          <w:szCs w:val="28"/>
        </w:rPr>
        <w:t>new</w:t>
      </w:r>
      <w:r w:rsidRPr="00254F06">
        <w:rPr>
          <w:color w:val="D4D4D4"/>
          <w:sz w:val="28"/>
          <w:szCs w:val="28"/>
        </w:rPr>
        <w:t xml:space="preserve"> </w:t>
      </w:r>
      <w:r w:rsidRPr="00254F06">
        <w:rPr>
          <w:color w:val="4EC9B0"/>
          <w:sz w:val="28"/>
          <w:szCs w:val="28"/>
        </w:rPr>
        <w:t>Fruit</w:t>
      </w:r>
      <w:r w:rsidRPr="00254F06">
        <w:rPr>
          <w:color w:val="D4D4D4"/>
          <w:sz w:val="28"/>
          <w:szCs w:val="28"/>
        </w:rPr>
        <w:t xml:space="preserve">(); </w:t>
      </w:r>
    </w:p>
    <w:p w14:paraId="415FA734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</w:t>
      </w:r>
      <w:r w:rsidRPr="00254F06">
        <w:rPr>
          <w:color w:val="9CDCFE"/>
          <w:sz w:val="28"/>
          <w:szCs w:val="28"/>
        </w:rPr>
        <w:t>fruit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pickLocation</w:t>
      </w:r>
      <w:r w:rsidRPr="00254F06">
        <w:rPr>
          <w:color w:val="D4D4D4"/>
          <w:sz w:val="28"/>
          <w:szCs w:val="28"/>
        </w:rPr>
        <w:t xml:space="preserve">(); </w:t>
      </w:r>
    </w:p>
    <w:p w14:paraId="0D9E5F78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0FC12F73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</w:t>
      </w:r>
      <w:r w:rsidRPr="00254F06">
        <w:rPr>
          <w:color w:val="6A9955"/>
          <w:sz w:val="28"/>
          <w:szCs w:val="28"/>
        </w:rPr>
        <w:t>// Тоглоомын гогцоо: Тоглоомыг байнга шинэчилж, үзүүлээрэй</w:t>
      </w:r>
    </w:p>
    <w:p w14:paraId="014612BE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</w:t>
      </w:r>
      <w:r w:rsidRPr="00254F06">
        <w:rPr>
          <w:color w:val="9CDCFE"/>
          <w:sz w:val="28"/>
          <w:szCs w:val="28"/>
        </w:rPr>
        <w:t>window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setInterval</w:t>
      </w:r>
      <w:r w:rsidRPr="00254F06">
        <w:rPr>
          <w:color w:val="D4D4D4"/>
          <w:sz w:val="28"/>
          <w:szCs w:val="28"/>
        </w:rPr>
        <w:t xml:space="preserve">(() </w:t>
      </w:r>
      <w:r w:rsidRPr="00254F06">
        <w:rPr>
          <w:color w:val="569CD6"/>
          <w:sz w:val="28"/>
          <w:szCs w:val="28"/>
        </w:rPr>
        <w:t>=&gt;</w:t>
      </w:r>
      <w:r w:rsidRPr="00254F06">
        <w:rPr>
          <w:color w:val="D4D4D4"/>
          <w:sz w:val="28"/>
          <w:szCs w:val="28"/>
        </w:rPr>
        <w:t xml:space="preserve"> {</w:t>
      </w:r>
    </w:p>
    <w:p w14:paraId="7849ACD5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</w:t>
      </w:r>
      <w:r w:rsidRPr="00254F06">
        <w:rPr>
          <w:color w:val="C586C0"/>
          <w:sz w:val="28"/>
          <w:szCs w:val="28"/>
        </w:rPr>
        <w:t>if</w:t>
      </w:r>
      <w:r w:rsidRPr="00254F06">
        <w:rPr>
          <w:color w:val="D4D4D4"/>
          <w:sz w:val="28"/>
          <w:szCs w:val="28"/>
        </w:rPr>
        <w:t xml:space="preserve"> (!</w:t>
      </w:r>
      <w:r w:rsidRPr="00254F06">
        <w:rPr>
          <w:color w:val="9CDCFE"/>
          <w:sz w:val="28"/>
          <w:szCs w:val="28"/>
        </w:rPr>
        <w:t>gamePaused</w:t>
      </w:r>
      <w:r w:rsidRPr="00254F06">
        <w:rPr>
          <w:color w:val="D4D4D4"/>
          <w:sz w:val="28"/>
          <w:szCs w:val="28"/>
        </w:rPr>
        <w:t>) {</w:t>
      </w:r>
    </w:p>
    <w:p w14:paraId="3D784EDB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4FC1FF"/>
          <w:sz w:val="28"/>
          <w:szCs w:val="28"/>
        </w:rPr>
        <w:t>ctx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clearRect</w:t>
      </w:r>
      <w:r w:rsidRPr="00254F06">
        <w:rPr>
          <w:color w:val="D4D4D4"/>
          <w:sz w:val="28"/>
          <w:szCs w:val="28"/>
        </w:rPr>
        <w:t>(</w:t>
      </w:r>
      <w:r w:rsidRPr="00254F06">
        <w:rPr>
          <w:color w:val="B5CEA8"/>
          <w:sz w:val="28"/>
          <w:szCs w:val="28"/>
        </w:rPr>
        <w:t>0</w:t>
      </w:r>
      <w:r w:rsidRPr="00254F06">
        <w:rPr>
          <w:color w:val="D4D4D4"/>
          <w:sz w:val="28"/>
          <w:szCs w:val="28"/>
        </w:rPr>
        <w:t xml:space="preserve">, </w:t>
      </w:r>
      <w:r w:rsidRPr="00254F06">
        <w:rPr>
          <w:color w:val="B5CEA8"/>
          <w:sz w:val="28"/>
          <w:szCs w:val="28"/>
        </w:rPr>
        <w:t>0</w:t>
      </w:r>
      <w:r w:rsidRPr="00254F06">
        <w:rPr>
          <w:color w:val="D4D4D4"/>
          <w:sz w:val="28"/>
          <w:szCs w:val="28"/>
        </w:rPr>
        <w:t xml:space="preserve">, </w:t>
      </w:r>
      <w:r w:rsidRPr="00254F06">
        <w:rPr>
          <w:color w:val="4FC1FF"/>
          <w:sz w:val="28"/>
          <w:szCs w:val="28"/>
        </w:rPr>
        <w:t>canvas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9CDCFE"/>
          <w:sz w:val="28"/>
          <w:szCs w:val="28"/>
        </w:rPr>
        <w:t>width</w:t>
      </w:r>
      <w:r w:rsidRPr="00254F06">
        <w:rPr>
          <w:color w:val="D4D4D4"/>
          <w:sz w:val="28"/>
          <w:szCs w:val="28"/>
        </w:rPr>
        <w:t xml:space="preserve">, </w:t>
      </w:r>
      <w:r w:rsidRPr="00254F06">
        <w:rPr>
          <w:color w:val="4FC1FF"/>
          <w:sz w:val="28"/>
          <w:szCs w:val="28"/>
        </w:rPr>
        <w:t>canvas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9CDCFE"/>
          <w:sz w:val="28"/>
          <w:szCs w:val="28"/>
        </w:rPr>
        <w:t>height</w:t>
      </w:r>
      <w:r w:rsidRPr="00254F06">
        <w:rPr>
          <w:color w:val="D4D4D4"/>
          <w:sz w:val="28"/>
          <w:szCs w:val="28"/>
        </w:rPr>
        <w:t xml:space="preserve">); </w:t>
      </w:r>
    </w:p>
    <w:p w14:paraId="4B760717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9CDCFE"/>
          <w:sz w:val="28"/>
          <w:szCs w:val="28"/>
        </w:rPr>
        <w:t>fruit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draw</w:t>
      </w:r>
      <w:r w:rsidRPr="00254F06">
        <w:rPr>
          <w:color w:val="D4D4D4"/>
          <w:sz w:val="28"/>
          <w:szCs w:val="28"/>
        </w:rPr>
        <w:t xml:space="preserve">(); </w:t>
      </w:r>
    </w:p>
    <w:p w14:paraId="09FAEDE7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9CDCFE"/>
          <w:sz w:val="28"/>
          <w:szCs w:val="28"/>
        </w:rPr>
        <w:t>snake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update</w:t>
      </w:r>
      <w:r w:rsidRPr="00254F06">
        <w:rPr>
          <w:color w:val="D4D4D4"/>
          <w:sz w:val="28"/>
          <w:szCs w:val="28"/>
        </w:rPr>
        <w:t xml:space="preserve">(); </w:t>
      </w:r>
    </w:p>
    <w:p w14:paraId="7A8563A6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9CDCFE"/>
          <w:sz w:val="28"/>
          <w:szCs w:val="28"/>
        </w:rPr>
        <w:t>snake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draw</w:t>
      </w:r>
      <w:r w:rsidRPr="00254F06">
        <w:rPr>
          <w:color w:val="D4D4D4"/>
          <w:sz w:val="28"/>
          <w:szCs w:val="28"/>
        </w:rPr>
        <w:t xml:space="preserve">(); </w:t>
      </w:r>
    </w:p>
    <w:p w14:paraId="6A4CC200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1DBB6D04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6A9955"/>
          <w:sz w:val="28"/>
          <w:szCs w:val="28"/>
        </w:rPr>
        <w:t>// Хэрэв могой жимсийг идвэл жимсийн байршлыг нь өөрчилнө      </w:t>
      </w:r>
    </w:p>
    <w:p w14:paraId="3A520553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C586C0"/>
          <w:sz w:val="28"/>
          <w:szCs w:val="28"/>
        </w:rPr>
        <w:t>if</w:t>
      </w:r>
      <w:r w:rsidRPr="00254F06">
        <w:rPr>
          <w:color w:val="D4D4D4"/>
          <w:sz w:val="28"/>
          <w:szCs w:val="28"/>
        </w:rPr>
        <w:t xml:space="preserve"> (</w:t>
      </w:r>
      <w:r w:rsidRPr="00254F06">
        <w:rPr>
          <w:color w:val="9CDCFE"/>
          <w:sz w:val="28"/>
          <w:szCs w:val="28"/>
        </w:rPr>
        <w:t>snake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eat</w:t>
      </w:r>
      <w:r w:rsidRPr="00254F06">
        <w:rPr>
          <w:color w:val="D4D4D4"/>
          <w:sz w:val="28"/>
          <w:szCs w:val="28"/>
        </w:rPr>
        <w:t>(</w:t>
      </w:r>
      <w:r w:rsidRPr="00254F06">
        <w:rPr>
          <w:color w:val="9CDCFE"/>
          <w:sz w:val="28"/>
          <w:szCs w:val="28"/>
        </w:rPr>
        <w:t>fruit</w:t>
      </w:r>
      <w:r w:rsidRPr="00254F06">
        <w:rPr>
          <w:color w:val="D4D4D4"/>
          <w:sz w:val="28"/>
          <w:szCs w:val="28"/>
        </w:rPr>
        <w:t>)) {</w:t>
      </w:r>
    </w:p>
    <w:p w14:paraId="77A316F1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  </w:t>
      </w:r>
      <w:r w:rsidRPr="00254F06">
        <w:rPr>
          <w:color w:val="9CDCFE"/>
          <w:sz w:val="28"/>
          <w:szCs w:val="28"/>
        </w:rPr>
        <w:t>fruit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pickLocation</w:t>
      </w:r>
      <w:r w:rsidRPr="00254F06">
        <w:rPr>
          <w:color w:val="D4D4D4"/>
          <w:sz w:val="28"/>
          <w:szCs w:val="28"/>
        </w:rPr>
        <w:t>();</w:t>
      </w:r>
    </w:p>
    <w:p w14:paraId="46B41AEE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>      }</w:t>
      </w:r>
    </w:p>
    <w:p w14:paraId="0679EE36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0EB4479D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9CDCFE"/>
          <w:sz w:val="28"/>
          <w:szCs w:val="28"/>
        </w:rPr>
        <w:t>snake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checkCollision</w:t>
      </w:r>
      <w:r w:rsidRPr="00254F06">
        <w:rPr>
          <w:color w:val="D4D4D4"/>
          <w:sz w:val="28"/>
          <w:szCs w:val="28"/>
        </w:rPr>
        <w:t xml:space="preserve">(); </w:t>
      </w:r>
    </w:p>
    <w:p w14:paraId="352C1C24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</w:p>
    <w:p w14:paraId="78405D34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9CDCFE"/>
          <w:sz w:val="28"/>
          <w:szCs w:val="28"/>
        </w:rPr>
        <w:t>document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querySelector</w:t>
      </w:r>
      <w:r w:rsidRPr="00254F06">
        <w:rPr>
          <w:color w:val="D4D4D4"/>
          <w:sz w:val="28"/>
          <w:szCs w:val="28"/>
        </w:rPr>
        <w:t>(</w:t>
      </w:r>
      <w:r w:rsidRPr="00254F06">
        <w:rPr>
          <w:color w:val="CE9178"/>
          <w:sz w:val="28"/>
          <w:szCs w:val="28"/>
        </w:rPr>
        <w:t>'.score'</w:t>
      </w:r>
      <w:r w:rsidRPr="00254F06">
        <w:rPr>
          <w:color w:val="D4D4D4"/>
          <w:sz w:val="28"/>
          <w:szCs w:val="28"/>
        </w:rPr>
        <w:t>).</w:t>
      </w:r>
      <w:r w:rsidRPr="00254F06">
        <w:rPr>
          <w:color w:val="9CDCFE"/>
          <w:sz w:val="28"/>
          <w:szCs w:val="28"/>
        </w:rPr>
        <w:t>innerText</w:t>
      </w:r>
      <w:r w:rsidRPr="00254F06">
        <w:rPr>
          <w:color w:val="D4D4D4"/>
          <w:sz w:val="28"/>
          <w:szCs w:val="28"/>
        </w:rPr>
        <w:t xml:space="preserve"> = </w:t>
      </w:r>
      <w:r w:rsidRPr="00254F06">
        <w:rPr>
          <w:color w:val="CE9178"/>
          <w:sz w:val="28"/>
          <w:szCs w:val="28"/>
        </w:rPr>
        <w:t>"Оноо: "</w:t>
      </w:r>
      <w:r w:rsidRPr="00254F06">
        <w:rPr>
          <w:color w:val="D4D4D4"/>
          <w:sz w:val="28"/>
          <w:szCs w:val="28"/>
        </w:rPr>
        <w:t xml:space="preserve"> + </w:t>
      </w:r>
      <w:r w:rsidRPr="00254F06">
        <w:rPr>
          <w:color w:val="9CDCFE"/>
          <w:sz w:val="28"/>
          <w:szCs w:val="28"/>
        </w:rPr>
        <w:t>Score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getPoints</w:t>
      </w:r>
      <w:r w:rsidRPr="00254F06">
        <w:rPr>
          <w:color w:val="D4D4D4"/>
          <w:sz w:val="28"/>
          <w:szCs w:val="28"/>
        </w:rPr>
        <w:t>();</w:t>
      </w:r>
    </w:p>
    <w:p w14:paraId="584482B5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    </w:t>
      </w:r>
      <w:r w:rsidRPr="00254F06">
        <w:rPr>
          <w:color w:val="9CDCFE"/>
          <w:sz w:val="28"/>
          <w:szCs w:val="28"/>
        </w:rPr>
        <w:t>document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querySelector</w:t>
      </w:r>
      <w:r w:rsidRPr="00254F06">
        <w:rPr>
          <w:color w:val="D4D4D4"/>
          <w:sz w:val="28"/>
          <w:szCs w:val="28"/>
        </w:rPr>
        <w:t>(</w:t>
      </w:r>
      <w:r w:rsidRPr="00254F06">
        <w:rPr>
          <w:color w:val="CE9178"/>
          <w:sz w:val="28"/>
          <w:szCs w:val="28"/>
        </w:rPr>
        <w:t>'.max-score'</w:t>
      </w:r>
      <w:r w:rsidRPr="00254F06">
        <w:rPr>
          <w:color w:val="D4D4D4"/>
          <w:sz w:val="28"/>
          <w:szCs w:val="28"/>
        </w:rPr>
        <w:t>).</w:t>
      </w:r>
      <w:r w:rsidRPr="00254F06">
        <w:rPr>
          <w:color w:val="9CDCFE"/>
          <w:sz w:val="28"/>
          <w:szCs w:val="28"/>
        </w:rPr>
        <w:t>innerText</w:t>
      </w:r>
      <w:r w:rsidRPr="00254F06">
        <w:rPr>
          <w:color w:val="D4D4D4"/>
          <w:sz w:val="28"/>
          <w:szCs w:val="28"/>
        </w:rPr>
        <w:t xml:space="preserve"> = </w:t>
      </w:r>
      <w:r w:rsidRPr="00254F06">
        <w:rPr>
          <w:color w:val="CE9178"/>
          <w:sz w:val="28"/>
          <w:szCs w:val="28"/>
        </w:rPr>
        <w:t>"Дээд оноо: "</w:t>
      </w:r>
      <w:r w:rsidRPr="00254F06">
        <w:rPr>
          <w:color w:val="D4D4D4"/>
          <w:sz w:val="28"/>
          <w:szCs w:val="28"/>
        </w:rPr>
        <w:t xml:space="preserve"> + </w:t>
      </w:r>
      <w:r w:rsidRPr="00254F06">
        <w:rPr>
          <w:color w:val="9CDCFE"/>
          <w:sz w:val="28"/>
          <w:szCs w:val="28"/>
        </w:rPr>
        <w:t>Score</w:t>
      </w:r>
      <w:r w:rsidRPr="00254F06">
        <w:rPr>
          <w:color w:val="D4D4D4"/>
          <w:sz w:val="28"/>
          <w:szCs w:val="28"/>
        </w:rPr>
        <w:t>.</w:t>
      </w:r>
      <w:r w:rsidRPr="00254F06">
        <w:rPr>
          <w:color w:val="DCDCAA"/>
          <w:sz w:val="28"/>
          <w:szCs w:val="28"/>
        </w:rPr>
        <w:t>getMaxPoints</w:t>
      </w:r>
      <w:r w:rsidRPr="00254F06">
        <w:rPr>
          <w:color w:val="D4D4D4"/>
          <w:sz w:val="28"/>
          <w:szCs w:val="28"/>
        </w:rPr>
        <w:t>();</w:t>
      </w:r>
    </w:p>
    <w:p w14:paraId="57574C78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>    }</w:t>
      </w:r>
    </w:p>
    <w:p w14:paraId="4B1D74F4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 xml:space="preserve">  }, </w:t>
      </w:r>
      <w:r w:rsidRPr="00254F06">
        <w:rPr>
          <w:color w:val="B5CEA8"/>
          <w:sz w:val="28"/>
          <w:szCs w:val="28"/>
        </w:rPr>
        <w:t>140</w:t>
      </w:r>
      <w:r w:rsidRPr="00254F06">
        <w:rPr>
          <w:color w:val="D4D4D4"/>
          <w:sz w:val="28"/>
          <w:szCs w:val="28"/>
        </w:rPr>
        <w:t xml:space="preserve">); </w:t>
      </w:r>
      <w:r w:rsidRPr="00254F06">
        <w:rPr>
          <w:color w:val="6A9955"/>
          <w:sz w:val="28"/>
          <w:szCs w:val="28"/>
        </w:rPr>
        <w:t>//Могойн хурд 140 миллисекунд</w:t>
      </w:r>
    </w:p>
    <w:p w14:paraId="441C9AEB" w14:textId="77777777" w:rsidR="00543441" w:rsidRPr="00254F06" w:rsidRDefault="00543441" w:rsidP="00543441">
      <w:pPr>
        <w:shd w:val="clear" w:color="auto" w:fill="1E1E1E"/>
        <w:spacing w:line="285" w:lineRule="atLeast"/>
        <w:jc w:val="left"/>
        <w:rPr>
          <w:color w:val="D4D4D4"/>
          <w:sz w:val="28"/>
          <w:szCs w:val="28"/>
        </w:rPr>
      </w:pPr>
      <w:r w:rsidRPr="00254F06">
        <w:rPr>
          <w:color w:val="D4D4D4"/>
          <w:sz w:val="28"/>
          <w:szCs w:val="28"/>
        </w:rPr>
        <w:t>})();</w:t>
      </w:r>
    </w:p>
    <w:p w14:paraId="4273C9E6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1F21E391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67B30879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2360AA28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351ADAD3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3FCAEDB0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028CCC3B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4C5F020B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2DB9EB4C" w14:textId="77777777" w:rsid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p w14:paraId="55579676" w14:textId="33B840B8" w:rsidR="00254F06" w:rsidRPr="00254F06" w:rsidRDefault="00254F06" w:rsidP="00254F06">
      <w:pPr>
        <w:spacing w:line="240" w:lineRule="auto"/>
        <w:jc w:val="left"/>
        <w:rPr>
          <w:sz w:val="28"/>
          <w:szCs w:val="28"/>
        </w:rPr>
      </w:pPr>
    </w:p>
    <w:sectPr w:rsidR="00254F06" w:rsidRPr="00254F06" w:rsidSect="0095082F">
      <w:footerReference w:type="default" r:id="rId10"/>
      <w:pgSz w:w="11906" w:h="16838" w:code="9"/>
      <w:pgMar w:top="1418" w:right="1376" w:bottom="1418" w:left="1710" w:header="720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EF0E7" w14:textId="77777777" w:rsidR="0095082F" w:rsidRPr="00580239" w:rsidRDefault="0095082F">
      <w:r w:rsidRPr="00580239">
        <w:separator/>
      </w:r>
    </w:p>
    <w:p w14:paraId="148CA630" w14:textId="77777777" w:rsidR="0095082F" w:rsidRPr="00580239" w:rsidRDefault="0095082F"/>
  </w:endnote>
  <w:endnote w:type="continuationSeparator" w:id="0">
    <w:p w14:paraId="3815CE7E" w14:textId="77777777" w:rsidR="0095082F" w:rsidRPr="00580239" w:rsidRDefault="0095082F">
      <w:r w:rsidRPr="00580239">
        <w:continuationSeparator/>
      </w:r>
    </w:p>
    <w:p w14:paraId="379F7E22" w14:textId="77777777" w:rsidR="0095082F" w:rsidRPr="00580239" w:rsidRDefault="009508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Mon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8C19A" w14:textId="77777777" w:rsidR="003C77D0" w:rsidRPr="00580239" w:rsidRDefault="003C3E68">
    <w:pPr>
      <w:pStyle w:val="Footer"/>
      <w:framePr w:wrap="around" w:vAnchor="text" w:hAnchor="margin" w:xAlign="right" w:y="1"/>
      <w:rPr>
        <w:rStyle w:val="PageNumber"/>
      </w:rPr>
    </w:pPr>
    <w:r w:rsidRPr="00580239">
      <w:rPr>
        <w:rStyle w:val="PageNumber"/>
      </w:rPr>
      <w:fldChar w:fldCharType="begin"/>
    </w:r>
    <w:r w:rsidR="003C77D0" w:rsidRPr="00580239">
      <w:rPr>
        <w:rStyle w:val="PageNumber"/>
      </w:rPr>
      <w:instrText xml:space="preserve">PAGE  </w:instrText>
    </w:r>
    <w:r w:rsidRPr="00580239">
      <w:rPr>
        <w:rStyle w:val="PageNumber"/>
      </w:rPr>
      <w:fldChar w:fldCharType="separate"/>
    </w:r>
    <w:r w:rsidR="003C77D0" w:rsidRPr="00580239">
      <w:rPr>
        <w:rStyle w:val="PageNumber"/>
      </w:rPr>
      <w:t>1</w:t>
    </w:r>
    <w:r w:rsidRPr="00580239">
      <w:rPr>
        <w:rStyle w:val="PageNumber"/>
      </w:rPr>
      <w:fldChar w:fldCharType="end"/>
    </w:r>
  </w:p>
  <w:p w14:paraId="3CA7E240" w14:textId="77777777" w:rsidR="003C77D0" w:rsidRPr="00580239" w:rsidRDefault="003C77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9A905" w14:textId="77777777" w:rsidR="003C77D0" w:rsidRPr="00580239" w:rsidRDefault="003C3E68">
    <w:pPr>
      <w:pStyle w:val="Footer"/>
      <w:jc w:val="center"/>
    </w:pPr>
    <w:r w:rsidRPr="00580239">
      <w:fldChar w:fldCharType="begin"/>
    </w:r>
    <w:r w:rsidR="0098755C" w:rsidRPr="00580239">
      <w:instrText xml:space="preserve"> PAGE   \* MERGEFORMAT </w:instrText>
    </w:r>
    <w:r w:rsidRPr="00580239">
      <w:fldChar w:fldCharType="separate"/>
    </w:r>
    <w:r w:rsidR="00886C9F" w:rsidRPr="00580239">
      <w:t>10</w:t>
    </w:r>
    <w:r w:rsidRPr="00580239">
      <w:fldChar w:fldCharType="end"/>
    </w:r>
  </w:p>
  <w:p w14:paraId="2D65F61D" w14:textId="77777777" w:rsidR="003C77D0" w:rsidRPr="00580239" w:rsidRDefault="003C77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09F97" w14:textId="77777777" w:rsidR="0095082F" w:rsidRPr="00580239" w:rsidRDefault="0095082F">
      <w:r w:rsidRPr="00580239">
        <w:separator/>
      </w:r>
    </w:p>
    <w:p w14:paraId="2F3739BA" w14:textId="77777777" w:rsidR="0095082F" w:rsidRPr="00580239" w:rsidRDefault="0095082F"/>
  </w:footnote>
  <w:footnote w:type="continuationSeparator" w:id="0">
    <w:p w14:paraId="5DFA7B6D" w14:textId="77777777" w:rsidR="0095082F" w:rsidRPr="00580239" w:rsidRDefault="0095082F">
      <w:r w:rsidRPr="00580239">
        <w:continuationSeparator/>
      </w:r>
    </w:p>
    <w:p w14:paraId="6D5DE554" w14:textId="77777777" w:rsidR="0095082F" w:rsidRPr="00580239" w:rsidRDefault="009508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11A"/>
    <w:multiLevelType w:val="multilevel"/>
    <w:tmpl w:val="060A016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80019"/>
    <w:multiLevelType w:val="multilevel"/>
    <w:tmpl w:val="8A3471E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9BF20E5"/>
    <w:multiLevelType w:val="multilevel"/>
    <w:tmpl w:val="21CA94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ADF459F"/>
    <w:multiLevelType w:val="multilevel"/>
    <w:tmpl w:val="306C1F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C30368F"/>
    <w:multiLevelType w:val="hybridMultilevel"/>
    <w:tmpl w:val="8286D3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4493"/>
    <w:multiLevelType w:val="multilevel"/>
    <w:tmpl w:val="854C59B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BA9551A"/>
    <w:multiLevelType w:val="multilevel"/>
    <w:tmpl w:val="306C1F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EF67125"/>
    <w:multiLevelType w:val="multilevel"/>
    <w:tmpl w:val="49E41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1E5CBB"/>
    <w:multiLevelType w:val="multilevel"/>
    <w:tmpl w:val="F28EE8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3773461"/>
    <w:multiLevelType w:val="multilevel"/>
    <w:tmpl w:val="B91618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ubheading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Subheading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A95178"/>
    <w:multiLevelType w:val="multilevel"/>
    <w:tmpl w:val="3B5A3B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 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41278E5"/>
    <w:multiLevelType w:val="multilevel"/>
    <w:tmpl w:val="855A4F0E"/>
    <w:lvl w:ilvl="0">
      <w:start w:val="1"/>
      <w:numFmt w:val="upperLetter"/>
      <w:suff w:val="space"/>
      <w:lvlText w:val="APPENDIX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C5F72B8"/>
    <w:multiLevelType w:val="multilevel"/>
    <w:tmpl w:val="98207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710808"/>
    <w:multiLevelType w:val="multilevel"/>
    <w:tmpl w:val="A6EC1DD0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EBA1751"/>
    <w:multiLevelType w:val="multilevel"/>
    <w:tmpl w:val="1542D0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1D134E7"/>
    <w:multiLevelType w:val="multilevel"/>
    <w:tmpl w:val="9CCCB89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50FC2C79"/>
    <w:multiLevelType w:val="multilevel"/>
    <w:tmpl w:val="896C5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9461E4B"/>
    <w:multiLevelType w:val="multilevel"/>
    <w:tmpl w:val="A0A8D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5BD07AE2"/>
    <w:multiLevelType w:val="multilevel"/>
    <w:tmpl w:val="8F982144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67A2B5D"/>
    <w:multiLevelType w:val="hybridMultilevel"/>
    <w:tmpl w:val="AD566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7559F"/>
    <w:multiLevelType w:val="multilevel"/>
    <w:tmpl w:val="54363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D4D0308"/>
    <w:multiLevelType w:val="multilevel"/>
    <w:tmpl w:val="38905B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12A392F"/>
    <w:multiLevelType w:val="hybridMultilevel"/>
    <w:tmpl w:val="9DFC6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A4F91"/>
    <w:multiLevelType w:val="multilevel"/>
    <w:tmpl w:val="8AFC8AD0"/>
    <w:lvl w:ilvl="0">
      <w:start w:val="1"/>
      <w:numFmt w:val="lowerLetter"/>
      <w:pStyle w:val="Sublist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(%2)"/>
      <w:lvlJc w:val="left"/>
      <w:pPr>
        <w:tabs>
          <w:tab w:val="num" w:pos="108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C3664FB"/>
    <w:multiLevelType w:val="multilevel"/>
    <w:tmpl w:val="D5E8CE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19011773">
    <w:abstractNumId w:val="21"/>
  </w:num>
  <w:num w:numId="2" w16cid:durableId="2091929237">
    <w:abstractNumId w:val="6"/>
  </w:num>
  <w:num w:numId="3" w16cid:durableId="303042647">
    <w:abstractNumId w:val="2"/>
  </w:num>
  <w:num w:numId="4" w16cid:durableId="2134974934">
    <w:abstractNumId w:val="2"/>
  </w:num>
  <w:num w:numId="5" w16cid:durableId="1340697616">
    <w:abstractNumId w:val="23"/>
  </w:num>
  <w:num w:numId="6" w16cid:durableId="835538512">
    <w:abstractNumId w:val="0"/>
  </w:num>
  <w:num w:numId="7" w16cid:durableId="1310475848">
    <w:abstractNumId w:val="5"/>
  </w:num>
  <w:num w:numId="8" w16cid:durableId="639530159">
    <w:abstractNumId w:val="1"/>
  </w:num>
  <w:num w:numId="9" w16cid:durableId="815268766">
    <w:abstractNumId w:val="15"/>
  </w:num>
  <w:num w:numId="10" w16cid:durableId="846333773">
    <w:abstractNumId w:val="11"/>
  </w:num>
  <w:num w:numId="11" w16cid:durableId="1219513670">
    <w:abstractNumId w:val="17"/>
  </w:num>
  <w:num w:numId="12" w16cid:durableId="685593265">
    <w:abstractNumId w:val="6"/>
  </w:num>
  <w:num w:numId="13" w16cid:durableId="1713773148">
    <w:abstractNumId w:val="6"/>
  </w:num>
  <w:num w:numId="14" w16cid:durableId="75327409">
    <w:abstractNumId w:val="6"/>
  </w:num>
  <w:num w:numId="15" w16cid:durableId="154230026">
    <w:abstractNumId w:val="6"/>
  </w:num>
  <w:num w:numId="16" w16cid:durableId="1874465281">
    <w:abstractNumId w:val="9"/>
  </w:num>
  <w:num w:numId="17" w16cid:durableId="1423258565">
    <w:abstractNumId w:val="6"/>
  </w:num>
  <w:num w:numId="18" w16cid:durableId="1757315018">
    <w:abstractNumId w:val="10"/>
  </w:num>
  <w:num w:numId="19" w16cid:durableId="588320131">
    <w:abstractNumId w:val="10"/>
  </w:num>
  <w:num w:numId="20" w16cid:durableId="935209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4437738">
    <w:abstractNumId w:val="10"/>
  </w:num>
  <w:num w:numId="22" w16cid:durableId="39671444">
    <w:abstractNumId w:val="9"/>
  </w:num>
  <w:num w:numId="23" w16cid:durableId="168107788">
    <w:abstractNumId w:val="10"/>
  </w:num>
  <w:num w:numId="24" w16cid:durableId="6552319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567927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91609280">
    <w:abstractNumId w:val="10"/>
  </w:num>
  <w:num w:numId="27" w16cid:durableId="1108088960">
    <w:abstractNumId w:val="10"/>
  </w:num>
  <w:num w:numId="28" w16cid:durableId="1797723292">
    <w:abstractNumId w:val="10"/>
  </w:num>
  <w:num w:numId="29" w16cid:durableId="630743799">
    <w:abstractNumId w:val="23"/>
  </w:num>
  <w:num w:numId="30" w16cid:durableId="641126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80906670">
    <w:abstractNumId w:val="18"/>
  </w:num>
  <w:num w:numId="32" w16cid:durableId="532160531">
    <w:abstractNumId w:val="18"/>
  </w:num>
  <w:num w:numId="33" w16cid:durableId="626474370">
    <w:abstractNumId w:val="18"/>
  </w:num>
  <w:num w:numId="34" w16cid:durableId="788010943">
    <w:abstractNumId w:val="18"/>
  </w:num>
  <w:num w:numId="35" w16cid:durableId="1825469195">
    <w:abstractNumId w:val="3"/>
  </w:num>
  <w:num w:numId="36" w16cid:durableId="914510259">
    <w:abstractNumId w:val="4"/>
  </w:num>
  <w:num w:numId="37" w16cid:durableId="92627440">
    <w:abstractNumId w:val="20"/>
  </w:num>
  <w:num w:numId="38" w16cid:durableId="1819104391">
    <w:abstractNumId w:val="24"/>
  </w:num>
  <w:num w:numId="39" w16cid:durableId="545218280">
    <w:abstractNumId w:val="14"/>
  </w:num>
  <w:num w:numId="40" w16cid:durableId="402263983">
    <w:abstractNumId w:val="7"/>
  </w:num>
  <w:num w:numId="41" w16cid:durableId="13113611">
    <w:abstractNumId w:val="8"/>
  </w:num>
  <w:num w:numId="42" w16cid:durableId="1711029124">
    <w:abstractNumId w:val="16"/>
  </w:num>
  <w:num w:numId="43" w16cid:durableId="1890919525">
    <w:abstractNumId w:val="13"/>
  </w:num>
  <w:num w:numId="44" w16cid:durableId="1975134940">
    <w:abstractNumId w:val="22"/>
  </w:num>
  <w:num w:numId="45" w16cid:durableId="5098349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embedSystemFonts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75"/>
    <w:rsid w:val="00035453"/>
    <w:rsid w:val="00057E99"/>
    <w:rsid w:val="00077FCB"/>
    <w:rsid w:val="00091BE9"/>
    <w:rsid w:val="000B1533"/>
    <w:rsid w:val="000D4C0C"/>
    <w:rsid w:val="00103E06"/>
    <w:rsid w:val="00107D36"/>
    <w:rsid w:val="0012015F"/>
    <w:rsid w:val="001520CE"/>
    <w:rsid w:val="00166FB8"/>
    <w:rsid w:val="001B3FF8"/>
    <w:rsid w:val="001D60AE"/>
    <w:rsid w:val="002075BB"/>
    <w:rsid w:val="002208FA"/>
    <w:rsid w:val="00247A04"/>
    <w:rsid w:val="00254F06"/>
    <w:rsid w:val="0025550F"/>
    <w:rsid w:val="00262E9A"/>
    <w:rsid w:val="00273059"/>
    <w:rsid w:val="00275EA0"/>
    <w:rsid w:val="002A0D6B"/>
    <w:rsid w:val="002A2998"/>
    <w:rsid w:val="0030710D"/>
    <w:rsid w:val="00344D2B"/>
    <w:rsid w:val="00371975"/>
    <w:rsid w:val="003829A8"/>
    <w:rsid w:val="003A554A"/>
    <w:rsid w:val="003A5E7E"/>
    <w:rsid w:val="003C0284"/>
    <w:rsid w:val="003C3E68"/>
    <w:rsid w:val="003C77D0"/>
    <w:rsid w:val="003F43BB"/>
    <w:rsid w:val="003F48F9"/>
    <w:rsid w:val="003F4E87"/>
    <w:rsid w:val="00467FF2"/>
    <w:rsid w:val="004D0CC7"/>
    <w:rsid w:val="004D2294"/>
    <w:rsid w:val="004E2896"/>
    <w:rsid w:val="004E2C79"/>
    <w:rsid w:val="004E3CBD"/>
    <w:rsid w:val="004E6856"/>
    <w:rsid w:val="004F36BB"/>
    <w:rsid w:val="004F555A"/>
    <w:rsid w:val="0051786B"/>
    <w:rsid w:val="005345F7"/>
    <w:rsid w:val="00543441"/>
    <w:rsid w:val="00580239"/>
    <w:rsid w:val="005C0B35"/>
    <w:rsid w:val="005E065D"/>
    <w:rsid w:val="005E765E"/>
    <w:rsid w:val="005F139D"/>
    <w:rsid w:val="006100DD"/>
    <w:rsid w:val="006270A9"/>
    <w:rsid w:val="00633CF0"/>
    <w:rsid w:val="00634EC4"/>
    <w:rsid w:val="006724AF"/>
    <w:rsid w:val="006D2B4D"/>
    <w:rsid w:val="006D6DFA"/>
    <w:rsid w:val="006F120B"/>
    <w:rsid w:val="006F39E5"/>
    <w:rsid w:val="007251DE"/>
    <w:rsid w:val="00735B19"/>
    <w:rsid w:val="00752568"/>
    <w:rsid w:val="00752699"/>
    <w:rsid w:val="00755E51"/>
    <w:rsid w:val="007E6E8C"/>
    <w:rsid w:val="007F5BC7"/>
    <w:rsid w:val="00805C69"/>
    <w:rsid w:val="0083051C"/>
    <w:rsid w:val="00841299"/>
    <w:rsid w:val="0088609A"/>
    <w:rsid w:val="00886C9F"/>
    <w:rsid w:val="008E332D"/>
    <w:rsid w:val="0090063E"/>
    <w:rsid w:val="00934FA3"/>
    <w:rsid w:val="009356DD"/>
    <w:rsid w:val="00946D7D"/>
    <w:rsid w:val="0095082F"/>
    <w:rsid w:val="0098755C"/>
    <w:rsid w:val="00A125B2"/>
    <w:rsid w:val="00A327D3"/>
    <w:rsid w:val="00A328F8"/>
    <w:rsid w:val="00A543BE"/>
    <w:rsid w:val="00A55A1C"/>
    <w:rsid w:val="00A73FC1"/>
    <w:rsid w:val="00A749F2"/>
    <w:rsid w:val="00A75017"/>
    <w:rsid w:val="00A91227"/>
    <w:rsid w:val="00AB6E29"/>
    <w:rsid w:val="00AC1FB1"/>
    <w:rsid w:val="00AD1252"/>
    <w:rsid w:val="00AD319C"/>
    <w:rsid w:val="00B43AB7"/>
    <w:rsid w:val="00B63E55"/>
    <w:rsid w:val="00BB0DCE"/>
    <w:rsid w:val="00BB7B4B"/>
    <w:rsid w:val="00BC1FD8"/>
    <w:rsid w:val="00BD3681"/>
    <w:rsid w:val="00BD3DAC"/>
    <w:rsid w:val="00BE7E4E"/>
    <w:rsid w:val="00C03063"/>
    <w:rsid w:val="00C0344D"/>
    <w:rsid w:val="00C9127D"/>
    <w:rsid w:val="00CE39D8"/>
    <w:rsid w:val="00D02174"/>
    <w:rsid w:val="00D03282"/>
    <w:rsid w:val="00D875DE"/>
    <w:rsid w:val="00DA7E04"/>
    <w:rsid w:val="00DC006D"/>
    <w:rsid w:val="00DF4468"/>
    <w:rsid w:val="00E76C95"/>
    <w:rsid w:val="00E77612"/>
    <w:rsid w:val="00E84BD7"/>
    <w:rsid w:val="00ED2FE7"/>
    <w:rsid w:val="00ED7433"/>
    <w:rsid w:val="00EE4C5E"/>
    <w:rsid w:val="00F01577"/>
    <w:rsid w:val="00F13820"/>
    <w:rsid w:val="00F5317F"/>
    <w:rsid w:val="00F56F5A"/>
    <w:rsid w:val="00F7163D"/>
    <w:rsid w:val="00F94DBD"/>
    <w:rsid w:val="00FA0774"/>
    <w:rsid w:val="00FC28F5"/>
    <w:rsid w:val="00FD2105"/>
    <w:rsid w:val="00FE1AAD"/>
    <w:rsid w:val="00FE3EB4"/>
    <w:rsid w:val="00FE6343"/>
    <w:rsid w:val="00FF195A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8A8D3"/>
  <w15:docId w15:val="{E298E875-49E2-4E17-B573-4133E38A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E06"/>
    <w:pPr>
      <w:spacing w:line="360" w:lineRule="auto"/>
      <w:jc w:val="both"/>
    </w:pPr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A2998"/>
    <w:pPr>
      <w:keepNext/>
      <w:numPr>
        <w:numId w:val="34"/>
      </w:numPr>
      <w:spacing w:line="240" w:lineRule="auto"/>
      <w:ind w:left="0" w:firstLine="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805C69"/>
    <w:pPr>
      <w:keepNext/>
      <w:numPr>
        <w:ilvl w:val="1"/>
        <w:numId w:val="34"/>
      </w:numPr>
      <w:spacing w:before="240" w:after="120" w:line="240" w:lineRule="auto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05C69"/>
    <w:pPr>
      <w:keepNext/>
      <w:numPr>
        <w:ilvl w:val="2"/>
        <w:numId w:val="34"/>
      </w:numPr>
      <w:spacing w:before="240" w:after="120"/>
      <w:outlineLvl w:val="2"/>
    </w:pPr>
  </w:style>
  <w:style w:type="paragraph" w:styleId="Heading4">
    <w:name w:val="heading 4"/>
    <w:basedOn w:val="Normal"/>
    <w:next w:val="Normal"/>
    <w:qFormat/>
    <w:rsid w:val="00805C69"/>
    <w:pPr>
      <w:keepNext/>
      <w:numPr>
        <w:ilvl w:val="3"/>
        <w:numId w:val="3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805C69"/>
    <w:pPr>
      <w:numPr>
        <w:ilvl w:val="4"/>
        <w:numId w:val="3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05C69"/>
    <w:pPr>
      <w:numPr>
        <w:ilvl w:val="5"/>
        <w:numId w:val="3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05C69"/>
    <w:pPr>
      <w:numPr>
        <w:ilvl w:val="6"/>
        <w:numId w:val="3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05C69"/>
    <w:pPr>
      <w:numPr>
        <w:ilvl w:val="7"/>
        <w:numId w:val="3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05C69"/>
    <w:pPr>
      <w:numPr>
        <w:ilvl w:val="8"/>
        <w:numId w:val="3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03E06"/>
    <w:pPr>
      <w:tabs>
        <w:tab w:val="center" w:pos="4153"/>
        <w:tab w:val="right" w:pos="8306"/>
      </w:tabs>
      <w:spacing w:before="240" w:after="240" w:line="240" w:lineRule="auto"/>
      <w:jc w:val="center"/>
    </w:pPr>
    <w:rPr>
      <w:sz w:val="20"/>
    </w:rPr>
  </w:style>
  <w:style w:type="paragraph" w:styleId="Footer">
    <w:name w:val="footer"/>
    <w:basedOn w:val="Normal"/>
    <w:link w:val="FooterChar"/>
    <w:uiPriority w:val="99"/>
    <w:rsid w:val="00103E0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03E06"/>
  </w:style>
  <w:style w:type="paragraph" w:styleId="Caption">
    <w:name w:val="caption"/>
    <w:basedOn w:val="Normal"/>
    <w:next w:val="Normal"/>
    <w:qFormat/>
    <w:rsid w:val="00103E06"/>
    <w:pPr>
      <w:spacing w:before="240" w:line="240" w:lineRule="auto"/>
      <w:jc w:val="center"/>
    </w:pPr>
  </w:style>
  <w:style w:type="character" w:customStyle="1" w:styleId="FooterChar">
    <w:name w:val="Footer Char"/>
    <w:link w:val="Footer"/>
    <w:uiPriority w:val="99"/>
    <w:rsid w:val="00D03282"/>
    <w:rPr>
      <w:sz w:val="24"/>
      <w:lang w:val="en-GB" w:eastAsia="en-US"/>
    </w:rPr>
  </w:style>
  <w:style w:type="paragraph" w:customStyle="1" w:styleId="Subheading1">
    <w:name w:val="Sub heading 1"/>
    <w:basedOn w:val="Normal"/>
    <w:rsid w:val="00103E06"/>
    <w:pPr>
      <w:numPr>
        <w:ilvl w:val="1"/>
        <w:numId w:val="22"/>
      </w:numPr>
      <w:spacing w:before="240"/>
      <w:outlineLvl w:val="1"/>
    </w:pPr>
    <w:rPr>
      <w:b/>
    </w:rPr>
  </w:style>
  <w:style w:type="paragraph" w:customStyle="1" w:styleId="Subheading2">
    <w:name w:val="Subheading 2"/>
    <w:basedOn w:val="Normal"/>
    <w:rsid w:val="00103E06"/>
    <w:pPr>
      <w:numPr>
        <w:ilvl w:val="2"/>
        <w:numId w:val="22"/>
      </w:numPr>
      <w:spacing w:before="240"/>
      <w:jc w:val="left"/>
      <w:outlineLvl w:val="2"/>
    </w:pPr>
  </w:style>
  <w:style w:type="paragraph" w:customStyle="1" w:styleId="Sublist">
    <w:name w:val="Sublist"/>
    <w:basedOn w:val="Normal"/>
    <w:rsid w:val="00103E06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qFormat/>
    <w:rsid w:val="00103E06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PreliminaryHeader">
    <w:name w:val="Preliminary Header"/>
    <w:basedOn w:val="Normal"/>
    <w:qFormat/>
    <w:rsid w:val="00103E06"/>
    <w:pPr>
      <w:spacing w:before="240" w:after="240" w:line="240" w:lineRule="auto"/>
      <w:jc w:val="center"/>
      <w:outlineLvl w:val="0"/>
    </w:pPr>
    <w:rPr>
      <w:b/>
      <w:caps/>
    </w:rPr>
  </w:style>
  <w:style w:type="paragraph" w:customStyle="1" w:styleId="appendixheader">
    <w:name w:val="appendix header"/>
    <w:basedOn w:val="Normal"/>
    <w:rsid w:val="00103E06"/>
    <w:pPr>
      <w:tabs>
        <w:tab w:val="center" w:pos="4153"/>
        <w:tab w:val="right" w:pos="8306"/>
      </w:tabs>
      <w:spacing w:before="3360" w:after="960" w:line="240" w:lineRule="auto"/>
      <w:jc w:val="center"/>
      <w:outlineLvl w:val="0"/>
    </w:pPr>
    <w:rPr>
      <w:b/>
      <w:caps/>
    </w:rPr>
  </w:style>
  <w:style w:type="paragraph" w:customStyle="1" w:styleId="Referencetext">
    <w:name w:val="Reference text"/>
    <w:basedOn w:val="Normal"/>
    <w:rsid w:val="00103E06"/>
    <w:pPr>
      <w:spacing w:line="240" w:lineRule="auto"/>
      <w:ind w:left="567" w:hanging="567"/>
    </w:pPr>
  </w:style>
  <w:style w:type="paragraph" w:styleId="TOC2">
    <w:name w:val="toc 2"/>
    <w:basedOn w:val="Normal"/>
    <w:next w:val="Normal"/>
    <w:autoRedefine/>
    <w:uiPriority w:val="39"/>
    <w:qFormat/>
    <w:rsid w:val="00103E06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103E06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03E06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03E06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03E06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03E06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03E0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03E06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103E06"/>
    <w:pPr>
      <w:ind w:left="480" w:hanging="480"/>
    </w:pPr>
  </w:style>
  <w:style w:type="character" w:customStyle="1" w:styleId="Heading1Char">
    <w:name w:val="Heading 1 Char"/>
    <w:link w:val="Heading1"/>
    <w:rsid w:val="002A2998"/>
    <w:rPr>
      <w:b/>
      <w:cap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5345F7"/>
    <w:pPr>
      <w:spacing w:line="240" w:lineRule="auto"/>
      <w:ind w:left="720"/>
      <w:contextualSpacing/>
      <w:jc w:val="left"/>
    </w:pPr>
    <w:rPr>
      <w:rFonts w:ascii="Arial" w:hAnsi="Arial" w:cs="Arial"/>
      <w:lang w:val="en-AU" w:eastAsia="en-AU"/>
    </w:rPr>
  </w:style>
  <w:style w:type="paragraph" w:styleId="BalloonText">
    <w:name w:val="Balloon Text"/>
    <w:basedOn w:val="Normal"/>
    <w:link w:val="BalloonTextChar"/>
    <w:rsid w:val="00534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345F7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0D4C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4C0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ja-JP"/>
    </w:rPr>
  </w:style>
  <w:style w:type="paragraph" w:styleId="NoSpacing">
    <w:name w:val="No Spacing"/>
    <w:uiPriority w:val="1"/>
    <w:qFormat/>
    <w:rsid w:val="00735B19"/>
    <w:pPr>
      <w:jc w:val="both"/>
    </w:pPr>
    <w:rPr>
      <w:sz w:val="24"/>
      <w:szCs w:val="24"/>
      <w:lang w:val="en-GB" w:eastAsia="en-US"/>
    </w:rPr>
  </w:style>
  <w:style w:type="table" w:styleId="MediumShading1-Accent3">
    <w:name w:val="Medium Shading 1 Accent 3"/>
    <w:basedOn w:val="TableNormal"/>
    <w:uiPriority w:val="63"/>
    <w:rsid w:val="00E76C95"/>
    <w:rPr>
      <w:rFonts w:ascii="Times New Roman Mon" w:eastAsiaTheme="minorHAnsi" w:hAnsi="Times New Roman Mon" w:cstheme="minorBidi"/>
      <w:sz w:val="24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odytextArial">
    <w:name w:val="Body text + Arial"/>
    <w:basedOn w:val="DefaultParagraphFont"/>
    <w:uiPriority w:val="99"/>
    <w:rsid w:val="00E76C95"/>
    <w:rPr>
      <w:rFonts w:ascii="Arial" w:eastAsia="Arial Unicode MS" w:hAnsi="Arial" w:cs="Arial"/>
      <w:sz w:val="18"/>
      <w:szCs w:val="18"/>
      <w:u w:val="none"/>
    </w:rPr>
  </w:style>
  <w:style w:type="table" w:styleId="TableGrid">
    <w:name w:val="Table Grid"/>
    <w:basedOn w:val="TableNormal"/>
    <w:uiPriority w:val="59"/>
    <w:rsid w:val="00E76C9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1786B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66FB8"/>
    <w:rPr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970\Downloads\Thesis_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ED1D-52A2-44E7-BE38-0C8213E5B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 (3)</Template>
  <TotalTime>181</TotalTime>
  <Pages>8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Department (Times New Roman 12pt/Bold)</vt:lpstr>
    </vt:vector>
  </TitlesOfParts>
  <Company>Curtin University</Company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Department (Times New Roman 12pt/Bold)</dc:title>
  <dc:creator>engineering</dc:creator>
  <cp:lastModifiedBy>Unuki Unki</cp:lastModifiedBy>
  <cp:revision>40</cp:revision>
  <cp:lastPrinted>2001-07-31T23:55:00Z</cp:lastPrinted>
  <dcterms:created xsi:type="dcterms:W3CDTF">2021-10-14T00:56:00Z</dcterms:created>
  <dcterms:modified xsi:type="dcterms:W3CDTF">2024-04-18T18:32:00Z</dcterms:modified>
</cp:coreProperties>
</file>